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CD26" w14:textId="77777777" w:rsidR="00CE7946" w:rsidRDefault="00CE7946">
      <w:pPr>
        <w:widowControl w:val="0"/>
        <w:spacing w:before="120" w:after="120"/>
        <w:rPr>
          <w:sz w:val="36"/>
        </w:rPr>
      </w:pPr>
    </w:p>
    <w:p w14:paraId="02A3EACC" w14:textId="77777777" w:rsidR="00CE7946" w:rsidRDefault="00CE7946">
      <w:pPr>
        <w:widowControl w:val="0"/>
        <w:spacing w:before="120" w:after="120"/>
        <w:rPr>
          <w:sz w:val="36"/>
        </w:rPr>
      </w:pPr>
    </w:p>
    <w:p w14:paraId="65734C3B" w14:textId="77777777" w:rsidR="00CE7946" w:rsidRDefault="00CE7946">
      <w:pPr>
        <w:widowControl w:val="0"/>
        <w:spacing w:before="120" w:after="120"/>
        <w:rPr>
          <w:sz w:val="36"/>
        </w:rPr>
      </w:pPr>
    </w:p>
    <w:p w14:paraId="13404F27" w14:textId="77777777" w:rsidR="00CE7946" w:rsidRDefault="00CE7946">
      <w:pPr>
        <w:widowControl w:val="0"/>
        <w:spacing w:before="120" w:after="120"/>
        <w:rPr>
          <w:sz w:val="36"/>
        </w:rPr>
      </w:pPr>
    </w:p>
    <w:p w14:paraId="25293BE0" w14:textId="77777777" w:rsidR="00CE7946" w:rsidRDefault="00CE7946">
      <w:pPr>
        <w:widowControl w:val="0"/>
        <w:spacing w:before="120" w:after="120"/>
        <w:rPr>
          <w:sz w:val="36"/>
        </w:rPr>
      </w:pPr>
      <w:r>
        <w:rPr>
          <w:sz w:val="36"/>
        </w:rPr>
        <w:t>Pflichtenheft</w:t>
      </w:r>
    </w:p>
    <w:p w14:paraId="39EAB666" w14:textId="77777777" w:rsidR="00CE7946" w:rsidRDefault="003673B2">
      <w:pPr>
        <w:pStyle w:val="Version"/>
      </w:pPr>
      <w:r>
        <w:t>Version 1.0</w:t>
      </w:r>
    </w:p>
    <w:p w14:paraId="7C643F77" w14:textId="77777777" w:rsidR="00CE7946" w:rsidRDefault="00CE7946">
      <w:pPr>
        <w:widowControl w:val="0"/>
        <w:spacing w:before="120" w:after="120"/>
        <w:rPr>
          <w:sz w:val="36"/>
        </w:rPr>
      </w:pPr>
    </w:p>
    <w:p w14:paraId="2CE3C552" w14:textId="77777777" w:rsidR="00CE7946" w:rsidRDefault="003673B2">
      <w:pPr>
        <w:pStyle w:val="Projekt"/>
      </w:pPr>
      <w:r>
        <w:t>SafePlace</w:t>
      </w:r>
    </w:p>
    <w:p w14:paraId="3915B5D4" w14:textId="77777777" w:rsidR="00CE7946" w:rsidRDefault="00CE7946">
      <w:pPr>
        <w:widowControl w:val="0"/>
        <w:spacing w:before="120" w:after="120"/>
        <w:rPr>
          <w:sz w:val="28"/>
          <w:u w:val="single"/>
        </w:rPr>
      </w:pPr>
    </w:p>
    <w:p w14:paraId="10ED5418" w14:textId="77777777" w:rsidR="00CE7946" w:rsidRDefault="00CE7946">
      <w:pPr>
        <w:widowControl w:val="0"/>
        <w:spacing w:before="120" w:after="120"/>
        <w:rPr>
          <w:sz w:val="28"/>
          <w:u w:val="single"/>
        </w:rPr>
      </w:pPr>
    </w:p>
    <w:p w14:paraId="7BBFDA88" w14:textId="77777777" w:rsidR="00CE7946" w:rsidRDefault="00CE7946">
      <w:pPr>
        <w:widowControl w:val="0"/>
        <w:spacing w:before="120" w:after="120"/>
        <w:rPr>
          <w:b/>
          <w:sz w:val="28"/>
        </w:rPr>
      </w:pPr>
      <w:r>
        <w:rPr>
          <w:sz w:val="28"/>
          <w:u w:val="single"/>
        </w:rPr>
        <w:t>Verteiler:</w:t>
      </w:r>
    </w:p>
    <w:p w14:paraId="0A2F8DFE" w14:textId="77777777" w:rsidR="00CE7946" w:rsidRDefault="00CE7946"/>
    <w:p w14:paraId="5D67030B" w14:textId="77777777" w:rsidR="00CE7946" w:rsidRDefault="00CE7946">
      <w:pPr>
        <w:tabs>
          <w:tab w:val="left" w:pos="2835"/>
          <w:tab w:val="left" w:pos="4820"/>
        </w:tabs>
        <w:spacing w:before="60" w:after="60"/>
        <w:rPr>
          <w:b/>
        </w:rPr>
      </w:pPr>
      <w:r>
        <w:rPr>
          <w:b/>
        </w:rPr>
        <w:t>Name (</w:t>
      </w:r>
      <w:r>
        <w:rPr>
          <w:b/>
          <w:noProof/>
        </w:rPr>
        <w:t>alphab</w:t>
      </w:r>
      <w:r>
        <w:rPr>
          <w:b/>
        </w:rPr>
        <w:t>.)</w:t>
      </w:r>
      <w:r>
        <w:rPr>
          <w:b/>
        </w:rPr>
        <w:tab/>
        <w:t>Abteilung</w:t>
      </w:r>
      <w:r>
        <w:rPr>
          <w:b/>
        </w:rPr>
        <w:tab/>
        <w:t>Ort</w:t>
      </w:r>
    </w:p>
    <w:p w14:paraId="53EC988F" w14:textId="77777777" w:rsidR="00CE7946" w:rsidRDefault="003673B2">
      <w:pPr>
        <w:tabs>
          <w:tab w:val="left" w:pos="2835"/>
          <w:tab w:val="left" w:pos="4820"/>
        </w:tabs>
        <w:spacing w:after="60"/>
      </w:pPr>
      <w:r>
        <w:t>Lukas Krallinger</w:t>
      </w:r>
      <w:r w:rsidR="00CE7946">
        <w:tab/>
      </w:r>
      <w:r>
        <w:t>Informatik</w:t>
      </w:r>
      <w:r w:rsidR="00CE7946">
        <w:tab/>
      </w:r>
      <w:r>
        <w:t>Oberalm</w:t>
      </w:r>
    </w:p>
    <w:p w14:paraId="36A57E71" w14:textId="77777777" w:rsidR="00CE7946" w:rsidRDefault="003673B2">
      <w:pPr>
        <w:tabs>
          <w:tab w:val="left" w:pos="2835"/>
          <w:tab w:val="left" w:pos="4820"/>
        </w:tabs>
        <w:spacing w:after="60"/>
      </w:pPr>
      <w:r>
        <w:t>Simon Schnetzer</w:t>
      </w:r>
      <w:r w:rsidR="00CE7946">
        <w:tab/>
      </w:r>
      <w:r>
        <w:t>Informatik</w:t>
      </w:r>
      <w:r w:rsidR="00CE7946">
        <w:tab/>
      </w:r>
      <w:r>
        <w:t>Puch</w:t>
      </w:r>
    </w:p>
    <w:p w14:paraId="05F07C63" w14:textId="77777777" w:rsidR="003673B2" w:rsidRDefault="003673B2">
      <w:pPr>
        <w:tabs>
          <w:tab w:val="left" w:pos="2835"/>
          <w:tab w:val="left" w:pos="4820"/>
        </w:tabs>
        <w:spacing w:after="60"/>
      </w:pPr>
      <w:r>
        <w:t xml:space="preserve">Milan Vukovic </w:t>
      </w:r>
      <w:r>
        <w:tab/>
        <w:t>Informatik</w:t>
      </w:r>
      <w:r>
        <w:tab/>
        <w:t>Oberalm</w:t>
      </w:r>
    </w:p>
    <w:p w14:paraId="75E09271" w14:textId="77777777" w:rsidR="00CE7946" w:rsidRDefault="00CE7946"/>
    <w:p w14:paraId="435EE6E5" w14:textId="77777777" w:rsidR="00CE7946" w:rsidRDefault="00CE7946">
      <w:pPr>
        <w:sectPr w:rsidR="00CE7946">
          <w:footerReference w:type="default" r:id="rId10"/>
          <w:type w:val="continuous"/>
          <w:pgSz w:w="11907" w:h="16840" w:code="9"/>
          <w:pgMar w:top="1418" w:right="1134" w:bottom="1134" w:left="1134" w:header="720" w:footer="720" w:gutter="0"/>
          <w:cols w:space="720"/>
          <w:formProt w:val="0"/>
        </w:sectPr>
      </w:pPr>
    </w:p>
    <w:p w14:paraId="2ACCC41F" w14:textId="77777777" w:rsidR="00CE7946" w:rsidRDefault="00CE7946">
      <w:pPr>
        <w:pStyle w:val="berschrift"/>
      </w:pPr>
      <w:r>
        <w:lastRenderedPageBreak/>
        <w:t>Dokumentenverwaltung</w:t>
      </w:r>
    </w:p>
    <w:p w14:paraId="0C8CA671" w14:textId="77777777" w:rsidR="00CE7946" w:rsidRDefault="00CE7946">
      <w:pPr>
        <w:spacing w:before="60" w:after="60"/>
        <w:jc w:val="both"/>
        <w:rPr>
          <w:b/>
          <w:sz w:val="28"/>
        </w:rPr>
      </w:pPr>
    </w:p>
    <w:p w14:paraId="0AD9F3FA" w14:textId="77777777" w:rsidR="00CE7946" w:rsidRDefault="00CE7946">
      <w:pPr>
        <w:spacing w:before="60" w:after="60"/>
        <w:jc w:val="both"/>
        <w:rPr>
          <w:b/>
        </w:rPr>
      </w:pPr>
      <w:r>
        <w:rPr>
          <w:b/>
        </w:rPr>
        <w:t>Dokument-Historie</w:t>
      </w:r>
    </w:p>
    <w:p w14:paraId="667176C4" w14:textId="77777777" w:rsidR="00CE7946" w:rsidRDefault="00CE7946">
      <w:pPr>
        <w:spacing w:before="60" w:after="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1021"/>
        <w:gridCol w:w="1417"/>
        <w:gridCol w:w="1701"/>
        <w:gridCol w:w="4039"/>
      </w:tblGrid>
      <w:tr w:rsidR="00CE7946" w14:paraId="4CA20DD5" w14:textId="77777777">
        <w:tc>
          <w:tcPr>
            <w:tcW w:w="964" w:type="dxa"/>
          </w:tcPr>
          <w:p w14:paraId="29E618D8" w14:textId="77777777" w:rsidR="00CE7946" w:rsidRDefault="00CE7946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021" w:type="dxa"/>
          </w:tcPr>
          <w:p w14:paraId="7B53CF90" w14:textId="77777777" w:rsidR="00CE7946" w:rsidRDefault="00CE7946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1417" w:type="dxa"/>
          </w:tcPr>
          <w:p w14:paraId="594EB0E3" w14:textId="77777777" w:rsidR="00CE7946" w:rsidRDefault="00CE7946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Datum</w:t>
            </w:r>
          </w:p>
        </w:tc>
        <w:tc>
          <w:tcPr>
            <w:tcW w:w="1701" w:type="dxa"/>
          </w:tcPr>
          <w:p w14:paraId="3AE4CBC2" w14:textId="77777777" w:rsidR="00CE7946" w:rsidRDefault="00CE7946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Verantwortlicher</w:t>
            </w:r>
          </w:p>
        </w:tc>
        <w:tc>
          <w:tcPr>
            <w:tcW w:w="4039" w:type="dxa"/>
          </w:tcPr>
          <w:p w14:paraId="76699C67" w14:textId="77777777" w:rsidR="00CE7946" w:rsidRDefault="00CE7946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Änderungsgrund</w:t>
            </w:r>
          </w:p>
        </w:tc>
      </w:tr>
      <w:tr w:rsidR="00CE7946" w14:paraId="43C8B1AA" w14:textId="77777777">
        <w:tc>
          <w:tcPr>
            <w:tcW w:w="964" w:type="dxa"/>
          </w:tcPr>
          <w:p w14:paraId="7FF98C4D" w14:textId="77777777" w:rsidR="00CE7946" w:rsidRDefault="003673B2">
            <w:pPr>
              <w:spacing w:before="60" w:after="60"/>
            </w:pPr>
            <w:r>
              <w:t>1.0</w:t>
            </w:r>
          </w:p>
        </w:tc>
        <w:tc>
          <w:tcPr>
            <w:tcW w:w="1021" w:type="dxa"/>
          </w:tcPr>
          <w:p w14:paraId="238863B4" w14:textId="77777777" w:rsidR="00CE7946" w:rsidRDefault="00CE7946">
            <w:pPr>
              <w:spacing w:before="60" w:after="60"/>
            </w:pPr>
          </w:p>
        </w:tc>
        <w:tc>
          <w:tcPr>
            <w:tcW w:w="1417" w:type="dxa"/>
          </w:tcPr>
          <w:p w14:paraId="4265C270" w14:textId="77777777" w:rsidR="00CE7946" w:rsidRDefault="003673B2">
            <w:pPr>
              <w:spacing w:before="60" w:after="60"/>
            </w:pPr>
            <w:r>
              <w:t>21.09.2021</w:t>
            </w:r>
          </w:p>
        </w:tc>
        <w:tc>
          <w:tcPr>
            <w:tcW w:w="1701" w:type="dxa"/>
          </w:tcPr>
          <w:p w14:paraId="54E1188E" w14:textId="77777777" w:rsidR="00CE7946" w:rsidRDefault="003673B2">
            <w:pPr>
              <w:spacing w:before="60" w:after="60"/>
            </w:pPr>
            <w:r>
              <w:t>Milan Vukovic</w:t>
            </w:r>
          </w:p>
        </w:tc>
        <w:tc>
          <w:tcPr>
            <w:tcW w:w="4039" w:type="dxa"/>
          </w:tcPr>
          <w:p w14:paraId="5A77DF91" w14:textId="77777777" w:rsidR="00CE7946" w:rsidRDefault="00CE7946">
            <w:pPr>
              <w:spacing w:before="60" w:after="60"/>
            </w:pPr>
          </w:p>
        </w:tc>
      </w:tr>
      <w:tr w:rsidR="00CE7946" w14:paraId="78630A0A" w14:textId="77777777">
        <w:tc>
          <w:tcPr>
            <w:tcW w:w="964" w:type="dxa"/>
          </w:tcPr>
          <w:p w14:paraId="0554A77F" w14:textId="77777777" w:rsidR="00CE7946" w:rsidRDefault="00CE7946">
            <w:pPr>
              <w:spacing w:before="60" w:after="60"/>
            </w:pPr>
          </w:p>
        </w:tc>
        <w:tc>
          <w:tcPr>
            <w:tcW w:w="1021" w:type="dxa"/>
          </w:tcPr>
          <w:p w14:paraId="1BAA535C" w14:textId="77777777" w:rsidR="00CE7946" w:rsidRDefault="00CE7946">
            <w:pPr>
              <w:spacing w:before="60" w:after="60"/>
            </w:pPr>
          </w:p>
        </w:tc>
        <w:tc>
          <w:tcPr>
            <w:tcW w:w="1417" w:type="dxa"/>
          </w:tcPr>
          <w:p w14:paraId="704CA7F1" w14:textId="77777777" w:rsidR="00CE7946" w:rsidRDefault="00CE7946">
            <w:pPr>
              <w:spacing w:before="60" w:after="60"/>
            </w:pPr>
          </w:p>
        </w:tc>
        <w:tc>
          <w:tcPr>
            <w:tcW w:w="1701" w:type="dxa"/>
          </w:tcPr>
          <w:p w14:paraId="47D3B93E" w14:textId="77777777" w:rsidR="00CE7946" w:rsidRDefault="00CE7946">
            <w:pPr>
              <w:spacing w:before="60" w:after="60"/>
            </w:pPr>
          </w:p>
        </w:tc>
        <w:tc>
          <w:tcPr>
            <w:tcW w:w="4039" w:type="dxa"/>
          </w:tcPr>
          <w:p w14:paraId="2076608F" w14:textId="77777777" w:rsidR="00CE7946" w:rsidRDefault="00CE7946">
            <w:pPr>
              <w:spacing w:before="60" w:after="60"/>
            </w:pPr>
          </w:p>
        </w:tc>
      </w:tr>
      <w:tr w:rsidR="00CE7946" w14:paraId="493AE505" w14:textId="77777777">
        <w:tc>
          <w:tcPr>
            <w:tcW w:w="964" w:type="dxa"/>
          </w:tcPr>
          <w:p w14:paraId="0A851567" w14:textId="77777777" w:rsidR="00CE7946" w:rsidRDefault="00CE7946">
            <w:pPr>
              <w:spacing w:before="60" w:after="60"/>
            </w:pPr>
          </w:p>
        </w:tc>
        <w:tc>
          <w:tcPr>
            <w:tcW w:w="1021" w:type="dxa"/>
          </w:tcPr>
          <w:p w14:paraId="2E92B5F5" w14:textId="77777777" w:rsidR="00CE7946" w:rsidRDefault="00CE7946">
            <w:pPr>
              <w:spacing w:before="60" w:after="60"/>
            </w:pPr>
          </w:p>
        </w:tc>
        <w:tc>
          <w:tcPr>
            <w:tcW w:w="1417" w:type="dxa"/>
          </w:tcPr>
          <w:p w14:paraId="4D5B51EB" w14:textId="77777777" w:rsidR="00CE7946" w:rsidRDefault="00CE7946">
            <w:pPr>
              <w:spacing w:before="60" w:after="60"/>
            </w:pPr>
          </w:p>
        </w:tc>
        <w:tc>
          <w:tcPr>
            <w:tcW w:w="1701" w:type="dxa"/>
          </w:tcPr>
          <w:p w14:paraId="43627D03" w14:textId="77777777" w:rsidR="00CE7946" w:rsidRDefault="00CE7946">
            <w:pPr>
              <w:spacing w:before="60" w:after="60"/>
            </w:pPr>
          </w:p>
        </w:tc>
        <w:tc>
          <w:tcPr>
            <w:tcW w:w="4039" w:type="dxa"/>
          </w:tcPr>
          <w:p w14:paraId="3462B15C" w14:textId="77777777" w:rsidR="00CE7946" w:rsidRDefault="00CE7946">
            <w:pPr>
              <w:spacing w:before="60" w:after="60"/>
            </w:pPr>
          </w:p>
        </w:tc>
      </w:tr>
    </w:tbl>
    <w:p w14:paraId="7370DF68" w14:textId="77777777" w:rsidR="00CE7946" w:rsidRDefault="00CE7946">
      <w:pPr>
        <w:spacing w:before="60" w:after="60"/>
      </w:pPr>
    </w:p>
    <w:p w14:paraId="4C379CE1" w14:textId="77777777" w:rsidR="00CE7946" w:rsidRDefault="00CE7946">
      <w:pPr>
        <w:spacing w:before="60" w:after="60"/>
        <w:jc w:val="both"/>
        <w:rPr>
          <w:b/>
        </w:rPr>
      </w:pPr>
      <w:r>
        <w:rPr>
          <w:b/>
        </w:rPr>
        <w:t>Änderungsberechtigte</w:t>
      </w:r>
    </w:p>
    <w:p w14:paraId="0C8A4692" w14:textId="77777777" w:rsidR="003673B2" w:rsidRDefault="003673B2" w:rsidP="003673B2">
      <w:pPr>
        <w:tabs>
          <w:tab w:val="left" w:pos="2835"/>
          <w:tab w:val="left" w:pos="4820"/>
        </w:tabs>
        <w:spacing w:after="60"/>
      </w:pPr>
      <w:r>
        <w:t>Lukas Krallinger</w:t>
      </w:r>
      <w:r>
        <w:tab/>
        <w:t>Informatik</w:t>
      </w:r>
      <w:r>
        <w:tab/>
        <w:t>Oberalm</w:t>
      </w:r>
    </w:p>
    <w:p w14:paraId="2FC218EB" w14:textId="77777777" w:rsidR="003673B2" w:rsidRDefault="003673B2" w:rsidP="003673B2">
      <w:pPr>
        <w:tabs>
          <w:tab w:val="left" w:pos="2835"/>
          <w:tab w:val="left" w:pos="4820"/>
        </w:tabs>
        <w:spacing w:after="60"/>
      </w:pPr>
      <w:r>
        <w:t>Simon Schnetzer</w:t>
      </w:r>
      <w:r>
        <w:tab/>
        <w:t>Informatik</w:t>
      </w:r>
      <w:r>
        <w:tab/>
        <w:t>Puch</w:t>
      </w:r>
    </w:p>
    <w:p w14:paraId="4442CCF5" w14:textId="77777777" w:rsidR="003673B2" w:rsidRDefault="003673B2" w:rsidP="003673B2">
      <w:pPr>
        <w:tabs>
          <w:tab w:val="left" w:pos="2835"/>
          <w:tab w:val="left" w:pos="4820"/>
        </w:tabs>
        <w:spacing w:after="60"/>
      </w:pPr>
      <w:r>
        <w:t xml:space="preserve">Milan Vukovic </w:t>
      </w:r>
      <w:r>
        <w:tab/>
        <w:t>Informatik</w:t>
      </w:r>
      <w:r>
        <w:tab/>
        <w:t>Oberalm</w:t>
      </w:r>
    </w:p>
    <w:p w14:paraId="51BDA7D2" w14:textId="77777777" w:rsidR="00CE7946" w:rsidRDefault="00CE7946">
      <w:pPr>
        <w:spacing w:before="60" w:after="60"/>
      </w:pPr>
    </w:p>
    <w:p w14:paraId="73DC14CD" w14:textId="77777777" w:rsidR="00CE7946" w:rsidRDefault="00CE7946">
      <w:pPr>
        <w:spacing w:before="60" w:after="60"/>
        <w:jc w:val="both"/>
        <w:rPr>
          <w:b/>
        </w:rPr>
      </w:pPr>
      <w:r>
        <w:rPr>
          <w:b/>
        </w:rPr>
        <w:t>Dokument wurde mit folgenden Tools erstellt:</w:t>
      </w:r>
    </w:p>
    <w:p w14:paraId="5D1703CB" w14:textId="77777777" w:rsidR="00CE7946" w:rsidRDefault="00CE7946">
      <w:pPr>
        <w:spacing w:before="60" w:after="60"/>
      </w:pPr>
      <w:r>
        <w:t>WINWORD 6.0</w:t>
      </w:r>
    </w:p>
    <w:p w14:paraId="56F95E62" w14:textId="77777777" w:rsidR="00CE7946" w:rsidRDefault="00CE7946">
      <w:pPr>
        <w:spacing w:before="60" w:after="60"/>
      </w:pPr>
    </w:p>
    <w:p w14:paraId="37A6B510" w14:textId="77777777" w:rsidR="00CE7946" w:rsidRDefault="00CE7946">
      <w:pPr>
        <w:spacing w:before="60" w:after="60"/>
      </w:pPr>
    </w:p>
    <w:p w14:paraId="117CEA07" w14:textId="77777777" w:rsidR="00CE7946" w:rsidRDefault="00CE7946">
      <w:pPr>
        <w:pStyle w:val="berschrift"/>
      </w:pPr>
      <w:r>
        <w:br w:type="page"/>
      </w:r>
      <w:r>
        <w:lastRenderedPageBreak/>
        <w:t>Inhaltsverzeichnis</w:t>
      </w:r>
    </w:p>
    <w:p w14:paraId="002ABF67" w14:textId="77777777" w:rsidR="00CE7946" w:rsidRDefault="00CE7946">
      <w:pPr>
        <w:spacing w:before="60" w:after="60"/>
      </w:pPr>
    </w:p>
    <w:p w14:paraId="5EE77B59" w14:textId="7D4C56EC" w:rsidR="006A763F" w:rsidRPr="00D916FA" w:rsidRDefault="00CE7946">
      <w:pPr>
        <w:pStyle w:val="Verzeichnis1"/>
        <w:tabs>
          <w:tab w:val="left" w:pos="425"/>
        </w:tabs>
        <w:rPr>
          <w:rFonts w:ascii="Calibri" w:hAnsi="Calibri"/>
          <w:b w:val="0"/>
          <w:noProof/>
          <w:szCs w:val="22"/>
          <w:lang w:val="de-AT" w:eastAsia="de-AT"/>
        </w:rPr>
      </w:pPr>
      <w:r>
        <w:rPr>
          <w:i/>
        </w:rPr>
        <w:fldChar w:fldCharType="begin"/>
      </w:r>
      <w:r>
        <w:rPr>
          <w:i/>
        </w:rPr>
        <w:instrText xml:space="preserve"> TOC \o "1-4" </w:instrText>
      </w:r>
      <w:r>
        <w:rPr>
          <w:i/>
        </w:rPr>
        <w:fldChar w:fldCharType="separate"/>
      </w:r>
      <w:r w:rsidR="006A763F">
        <w:rPr>
          <w:noProof/>
        </w:rPr>
        <w:t>1</w:t>
      </w:r>
      <w:r w:rsidR="006A763F" w:rsidRPr="00D916FA">
        <w:rPr>
          <w:rFonts w:ascii="Calibri" w:hAnsi="Calibri"/>
          <w:b w:val="0"/>
          <w:noProof/>
          <w:szCs w:val="22"/>
          <w:lang w:val="de-AT" w:eastAsia="de-AT"/>
        </w:rPr>
        <w:tab/>
      </w:r>
      <w:r w:rsidR="006A763F">
        <w:rPr>
          <w:noProof/>
        </w:rPr>
        <w:t>Einleitung</w:t>
      </w:r>
      <w:r w:rsidR="006A763F">
        <w:rPr>
          <w:noProof/>
        </w:rPr>
        <w:tab/>
      </w:r>
      <w:r w:rsidR="006A763F">
        <w:rPr>
          <w:noProof/>
        </w:rPr>
        <w:fldChar w:fldCharType="begin"/>
      </w:r>
      <w:r w:rsidR="006A763F">
        <w:rPr>
          <w:noProof/>
        </w:rPr>
        <w:instrText xml:space="preserve"> PAGEREF _Toc87523783 \h </w:instrText>
      </w:r>
      <w:r w:rsidR="006A763F">
        <w:rPr>
          <w:noProof/>
        </w:rPr>
      </w:r>
      <w:r w:rsidR="006A763F">
        <w:rPr>
          <w:noProof/>
        </w:rPr>
        <w:fldChar w:fldCharType="separate"/>
      </w:r>
      <w:r w:rsidR="006A763F">
        <w:rPr>
          <w:noProof/>
        </w:rPr>
        <w:t>5</w:t>
      </w:r>
      <w:r w:rsidR="006A763F">
        <w:rPr>
          <w:noProof/>
        </w:rPr>
        <w:fldChar w:fldCharType="end"/>
      </w:r>
    </w:p>
    <w:p w14:paraId="7173F246" w14:textId="164179AA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1.1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Zweck des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226BAF" w14:textId="7F263FCE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1.2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Gültigkeit des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89BC9E" w14:textId="597070C5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1.3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Begriffsbestimmungen und Abkürzungen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5BB09" w14:textId="1B1DA8CF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1.4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Zusammenhang mit anderen Dokumenten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B5269C" w14:textId="219108FF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1.5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Überblick über das Dokument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6D615" w14:textId="0570AE36" w:rsidR="006A763F" w:rsidRPr="00D916FA" w:rsidRDefault="006A763F">
      <w:pPr>
        <w:pStyle w:val="Verzeichnis1"/>
        <w:tabs>
          <w:tab w:val="left" w:pos="425"/>
        </w:tabs>
        <w:rPr>
          <w:rFonts w:ascii="Calibri" w:hAnsi="Calibri"/>
          <w:b w:val="0"/>
          <w:noProof/>
          <w:szCs w:val="22"/>
          <w:lang w:val="de-AT" w:eastAsia="de-AT"/>
        </w:rPr>
      </w:pPr>
      <w:r>
        <w:rPr>
          <w:noProof/>
        </w:rPr>
        <w:t>2</w:t>
      </w:r>
      <w:r w:rsidRPr="00D916FA">
        <w:rPr>
          <w:rFonts w:ascii="Calibri" w:hAnsi="Calibri"/>
          <w:b w:val="0"/>
          <w:noProof/>
          <w:szCs w:val="22"/>
          <w:lang w:val="de-AT" w:eastAsia="de-AT"/>
        </w:rPr>
        <w:tab/>
      </w:r>
      <w:r>
        <w:rPr>
          <w:noProof/>
        </w:rPr>
        <w:t>Allgemeine Beschreibung des Produkts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9FD24E" w14:textId="5DD612C6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2.1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Zusammenhang mit bereits laufenden Projekten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53A952" w14:textId="4DB28CE8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2.2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Zusammenhang mit Vorgänger- und Nachfolgeprojekten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35DFF" w14:textId="3E57D936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2.3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Zweck des Produkts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9C3BF" w14:textId="23410DB2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2.4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Abgrenzung und Einbettung des Produkts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27547E" w14:textId="4E4346DC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2.5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Überblick über die geforderte Funktionalität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E16B60" w14:textId="70C88286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2.6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Allgemeine Einschränkungen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E0F042" w14:textId="03D1C1E0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2.7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Vorgaben zu Hardware und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6DD829" w14:textId="4C699439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2.8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Benutzer des Produkts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0A81F9" w14:textId="77ABAFAE" w:rsidR="006A763F" w:rsidRPr="00D916FA" w:rsidRDefault="006A763F">
      <w:pPr>
        <w:pStyle w:val="Verzeichnis1"/>
        <w:tabs>
          <w:tab w:val="left" w:pos="425"/>
        </w:tabs>
        <w:rPr>
          <w:rFonts w:ascii="Calibri" w:hAnsi="Calibri"/>
          <w:b w:val="0"/>
          <w:noProof/>
          <w:szCs w:val="22"/>
          <w:lang w:val="de-AT" w:eastAsia="de-AT"/>
        </w:rPr>
      </w:pPr>
      <w:r>
        <w:rPr>
          <w:noProof/>
        </w:rPr>
        <w:t>3</w:t>
      </w:r>
      <w:r w:rsidRPr="00D916FA">
        <w:rPr>
          <w:rFonts w:ascii="Calibri" w:hAnsi="Calibri"/>
          <w:b w:val="0"/>
          <w:noProof/>
          <w:szCs w:val="22"/>
          <w:lang w:val="de-AT" w:eastAsia="de-AT"/>
        </w:rPr>
        <w:tab/>
      </w:r>
      <w:r>
        <w:rPr>
          <w:noProof/>
        </w:rPr>
        <w:t>Detaillierte Beschreibung der geforderten Produktmerkmale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290891" w14:textId="371D8B29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Lieferumfang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A9E14" w14:textId="5FFF3463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3.2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Abläufe (Szenarien) von Interaktionen mit der 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CF6BB0" w14:textId="2E9D091E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3.3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Ziele des Benutzers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6313AF" w14:textId="6FDD71A2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3.4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Geforderte Funktionen des Produkts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F6E4C3" w14:textId="4595E0B2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3.4.1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B2CB8E" w14:textId="7996A240" w:rsidR="006A763F" w:rsidRPr="00D916FA" w:rsidRDefault="006A763F">
      <w:pPr>
        <w:pStyle w:val="Verzeichnis4"/>
        <w:tabs>
          <w:tab w:val="left" w:pos="176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3.4.1.1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Wirkungsweise von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37E1B4" w14:textId="5212391B" w:rsidR="006A763F" w:rsidRPr="00D916FA" w:rsidRDefault="006A763F">
      <w:pPr>
        <w:pStyle w:val="Verzeichnis4"/>
        <w:tabs>
          <w:tab w:val="left" w:pos="176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3.4.1.2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Abhängigkeiten /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DA6512" w14:textId="6E0B484F" w:rsidR="006A763F" w:rsidRPr="00D916FA" w:rsidRDefault="006A763F">
      <w:pPr>
        <w:pStyle w:val="Verzeichnis4"/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3.4.2.3 Wirkungsweise von 2-Faktor Verifizierung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64439A" w14:textId="12DC136A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3.5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Externe Schnittstellen des Produkts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82192E" w14:textId="346997D4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3.5.1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Benutzerschnittstellen (User Interfaces)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0CAFF7" w14:textId="142F1D3D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3.5.2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Systemschnittstellen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C73753" w14:textId="404A0515" w:rsidR="006A763F" w:rsidRPr="00D916FA" w:rsidRDefault="006A763F">
      <w:pPr>
        <w:pStyle w:val="Verzeichnis4"/>
        <w:tabs>
          <w:tab w:val="left" w:pos="176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3.5.2.1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A24584" w14:textId="62F8350B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Sonstige geforderte Produktmerkmale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51CC0B" w14:textId="12F50696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Geschwindigkeitsmerkmale (performance)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0D9BD6" w14:textId="1A01C7EB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3.6.2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Ressourcenmerkmale (resource)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20326A" w14:textId="05CB68AA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3.6.3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Schutzmerkmale (security)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3AE5E6" w14:textId="315124F9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3.6.4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Sicherheitsmerkmale (safety)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9276C9" w14:textId="6F096D67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3.6.5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Portabilitätsmerkmale (portability)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E3A269" w14:textId="031AFE0B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3.6.6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Stabilitätsmerkmale (reliability)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DA6221" w14:textId="4472487A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3.6.7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Wartungsmerkmale (maintenance)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33726" w14:textId="38753626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3.6.8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Wiederverwendbarkeitsmerkmale (reuse)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977843" w14:textId="0DE17CB7" w:rsidR="006A763F" w:rsidRPr="00D916FA" w:rsidRDefault="006A763F">
      <w:pPr>
        <w:pStyle w:val="Verzeichnis3"/>
        <w:tabs>
          <w:tab w:val="left" w:pos="132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3.6.9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Benutzbarkeitsmerkmale (usability)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ED6973" w14:textId="51E649AC" w:rsidR="006A763F" w:rsidRPr="00D916FA" w:rsidRDefault="006A763F">
      <w:pPr>
        <w:pStyle w:val="Verzeichnis1"/>
        <w:tabs>
          <w:tab w:val="left" w:pos="425"/>
        </w:tabs>
        <w:rPr>
          <w:rFonts w:ascii="Calibri" w:hAnsi="Calibri"/>
          <w:b w:val="0"/>
          <w:noProof/>
          <w:szCs w:val="22"/>
          <w:lang w:val="de-AT" w:eastAsia="de-AT"/>
        </w:rPr>
      </w:pPr>
      <w:r>
        <w:rPr>
          <w:noProof/>
        </w:rPr>
        <w:t>4</w:t>
      </w:r>
      <w:r w:rsidRPr="00D916FA">
        <w:rPr>
          <w:rFonts w:ascii="Calibri" w:hAnsi="Calibri"/>
          <w:b w:val="0"/>
          <w:noProof/>
          <w:szCs w:val="22"/>
          <w:lang w:val="de-AT" w:eastAsia="de-AT"/>
        </w:rPr>
        <w:tab/>
      </w:r>
      <w:r>
        <w:rPr>
          <w:noProof/>
        </w:rPr>
        <w:t>Vorgaben an die Projektabwicklung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F322B7" w14:textId="40AB8732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lastRenderedPageBreak/>
        <w:t>4.1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Anforderungen an die Realisierung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879A53" w14:textId="41D8717C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4.2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Fertige und zugekaufte Komponenten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13845CF" w14:textId="092C4E58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4.3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Unterauftragnehmer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DAE001" w14:textId="09ED2E81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4.4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Abnahmebedingungen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D05CFB" w14:textId="7B9B7ED8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4.5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Lieferbedingungen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8BE220" w14:textId="5AD8F758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4.6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Anforderungen an den 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6EB068" w14:textId="7D51332E" w:rsidR="006A763F" w:rsidRPr="00D916FA" w:rsidRDefault="006A763F">
      <w:pPr>
        <w:pStyle w:val="Verzeichnis2"/>
        <w:tabs>
          <w:tab w:val="left" w:pos="880"/>
        </w:tabs>
        <w:rPr>
          <w:rFonts w:ascii="Calibri" w:hAnsi="Calibri"/>
          <w:noProof/>
          <w:szCs w:val="22"/>
          <w:lang w:val="de-AT" w:eastAsia="de-AT"/>
        </w:rPr>
      </w:pPr>
      <w:r>
        <w:rPr>
          <w:noProof/>
        </w:rPr>
        <w:t>4.7</w:t>
      </w:r>
      <w:r w:rsidRPr="00D916FA">
        <w:rPr>
          <w:rFonts w:ascii="Calibri" w:hAnsi="Calibri"/>
          <w:noProof/>
          <w:szCs w:val="22"/>
          <w:lang w:val="de-AT" w:eastAsia="de-AT"/>
        </w:rPr>
        <w:tab/>
      </w:r>
      <w:r>
        <w:rPr>
          <w:noProof/>
        </w:rPr>
        <w:t>Gewährleistung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7243E5" w14:textId="72A02C34" w:rsidR="006A763F" w:rsidRPr="00D916FA" w:rsidRDefault="006A763F">
      <w:pPr>
        <w:pStyle w:val="Verzeichnis1"/>
        <w:tabs>
          <w:tab w:val="left" w:pos="425"/>
        </w:tabs>
        <w:rPr>
          <w:rFonts w:ascii="Calibri" w:hAnsi="Calibri"/>
          <w:b w:val="0"/>
          <w:noProof/>
          <w:szCs w:val="22"/>
          <w:lang w:val="de-AT" w:eastAsia="de-AT"/>
        </w:rPr>
      </w:pPr>
      <w:r>
        <w:rPr>
          <w:noProof/>
        </w:rPr>
        <w:t>5</w:t>
      </w:r>
      <w:r w:rsidRPr="00D916FA">
        <w:rPr>
          <w:rFonts w:ascii="Calibri" w:hAnsi="Calibri"/>
          <w:b w:val="0"/>
          <w:noProof/>
          <w:szCs w:val="22"/>
          <w:lang w:val="de-AT" w:eastAsia="de-AT"/>
        </w:rPr>
        <w:tab/>
      </w:r>
      <w:r>
        <w:rPr>
          <w:noProof/>
        </w:rPr>
        <w:t>Verpflichtungen des Auftraggebers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9A39849" w14:textId="4C78FFDF" w:rsidR="006A763F" w:rsidRPr="00D916FA" w:rsidRDefault="006A763F">
      <w:pPr>
        <w:pStyle w:val="Verzeichnis1"/>
        <w:tabs>
          <w:tab w:val="left" w:pos="425"/>
        </w:tabs>
        <w:rPr>
          <w:rFonts w:ascii="Calibri" w:hAnsi="Calibri"/>
          <w:b w:val="0"/>
          <w:noProof/>
          <w:szCs w:val="22"/>
          <w:lang w:val="de-AT" w:eastAsia="de-AT"/>
        </w:rPr>
      </w:pPr>
      <w:r>
        <w:rPr>
          <w:noProof/>
        </w:rPr>
        <w:t>6</w:t>
      </w:r>
      <w:r w:rsidRPr="00D916FA">
        <w:rPr>
          <w:rFonts w:ascii="Calibri" w:hAnsi="Calibri"/>
          <w:b w:val="0"/>
          <w:noProof/>
          <w:szCs w:val="22"/>
          <w:lang w:val="de-AT" w:eastAsia="de-AT"/>
        </w:rPr>
        <w:tab/>
      </w:r>
      <w:r>
        <w:rPr>
          <w:noProof/>
        </w:rPr>
        <w:t>Literaturverweise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415F82C" w14:textId="463C5A6C" w:rsidR="006A763F" w:rsidRPr="00D916FA" w:rsidRDefault="006A763F">
      <w:pPr>
        <w:pStyle w:val="Verzeichnis1"/>
        <w:tabs>
          <w:tab w:val="left" w:pos="425"/>
        </w:tabs>
        <w:rPr>
          <w:rFonts w:ascii="Calibri" w:hAnsi="Calibri"/>
          <w:b w:val="0"/>
          <w:noProof/>
          <w:szCs w:val="22"/>
          <w:lang w:val="de-AT" w:eastAsia="de-AT"/>
        </w:rPr>
      </w:pPr>
      <w:r>
        <w:rPr>
          <w:noProof/>
        </w:rPr>
        <w:t>7</w:t>
      </w:r>
      <w:r w:rsidRPr="00D916FA">
        <w:rPr>
          <w:rFonts w:ascii="Calibri" w:hAnsi="Calibri"/>
          <w:b w:val="0"/>
          <w:noProof/>
          <w:szCs w:val="22"/>
          <w:lang w:val="de-AT" w:eastAsia="de-AT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_Toc87523831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4F91591" w14:textId="79DE66AE" w:rsidR="00CE7946" w:rsidRDefault="00CE7946">
      <w:pPr>
        <w:jc w:val="both"/>
        <w:rPr>
          <w:i/>
          <w:sz w:val="18"/>
        </w:rPr>
      </w:pPr>
      <w:r>
        <w:rPr>
          <w:i/>
        </w:rPr>
        <w:fldChar w:fldCharType="end"/>
      </w:r>
    </w:p>
    <w:p w14:paraId="52BD3CC8" w14:textId="77777777" w:rsidR="00CE7946" w:rsidRDefault="00CE7946">
      <w:pPr>
        <w:sectPr w:rsidR="00CE7946">
          <w:headerReference w:type="default" r:id="rId11"/>
          <w:footerReference w:type="default" r:id="rId12"/>
          <w:pgSz w:w="11907" w:h="16840" w:code="9"/>
          <w:pgMar w:top="1418" w:right="1134" w:bottom="1134" w:left="1134" w:header="720" w:footer="720" w:gutter="0"/>
          <w:cols w:space="720"/>
          <w:formProt w:val="0"/>
        </w:sectPr>
      </w:pPr>
    </w:p>
    <w:p w14:paraId="471024E9" w14:textId="77777777" w:rsidR="00CE7946" w:rsidRDefault="00CE7946">
      <w:pPr>
        <w:pStyle w:val="berschrift1"/>
      </w:pPr>
      <w:bookmarkStart w:id="0" w:name="_Toc367686382"/>
      <w:bookmarkStart w:id="1" w:name="_Toc379047274"/>
      <w:bookmarkStart w:id="2" w:name="_Toc87523783"/>
      <w:r>
        <w:lastRenderedPageBreak/>
        <w:t>Einleitung</w:t>
      </w:r>
      <w:bookmarkEnd w:id="0"/>
      <w:bookmarkEnd w:id="1"/>
      <w:bookmarkEnd w:id="2"/>
    </w:p>
    <w:p w14:paraId="5164CAD9" w14:textId="77777777" w:rsidR="00CE7946" w:rsidRDefault="00CE7946">
      <w:pPr>
        <w:pStyle w:val="berschrift2"/>
      </w:pPr>
      <w:bookmarkStart w:id="3" w:name="_Toc367686383"/>
      <w:bookmarkStart w:id="4" w:name="_Toc379047275"/>
      <w:bookmarkStart w:id="5" w:name="_Toc87523784"/>
      <w:r>
        <w:t>Zweck des Dokuments</w:t>
      </w:r>
      <w:bookmarkEnd w:id="3"/>
      <w:bookmarkEnd w:id="4"/>
      <w:bookmarkEnd w:id="5"/>
    </w:p>
    <w:p w14:paraId="22C6B642" w14:textId="03AE497E" w:rsidR="00CE7946" w:rsidRDefault="00CE7946">
      <w:r>
        <w:t xml:space="preserve">Der Zweck des vorliegenden Pflichtenhefts ist eine für die Entwicklung verbindliche und möglichst eindeutige Spezifikation von </w:t>
      </w:r>
      <w:r w:rsidR="007804B0">
        <w:t>SafePlace</w:t>
      </w:r>
      <w:r>
        <w:t>. In diesem Sinn enthält es die Summe aller aus Projektsicht erforderlichen und akzeptierten Anforderungen an dieses Produkt und die Projektabwicklung.</w:t>
      </w:r>
    </w:p>
    <w:p w14:paraId="3C4ACA22" w14:textId="77777777" w:rsidR="00CE7946" w:rsidRDefault="00CE7946">
      <w:pPr>
        <w:pStyle w:val="berschrift2"/>
      </w:pPr>
      <w:bookmarkStart w:id="6" w:name="_Toc379047276"/>
      <w:bookmarkStart w:id="7" w:name="_Toc87523785"/>
      <w:r>
        <w:t>Gültigkeit des Dokuments</w:t>
      </w:r>
      <w:bookmarkEnd w:id="6"/>
      <w:bookmarkEnd w:id="7"/>
    </w:p>
    <w:p w14:paraId="033CB498" w14:textId="77777777" w:rsidR="0037022C" w:rsidRDefault="0037022C" w:rsidP="0037022C"/>
    <w:p w14:paraId="4AE8D2C8" w14:textId="34AC9B04" w:rsidR="0037022C" w:rsidRDefault="0037022C" w:rsidP="0037022C">
      <w:r>
        <w:t>Das Pflichtenheft gilt für das gesamt Projekt SafePlace. Es setzt auch auf das Lastenheft auf.</w:t>
      </w:r>
    </w:p>
    <w:p w14:paraId="5CC3B6D4" w14:textId="4C10EAC5" w:rsidR="007804B0" w:rsidRPr="0037022C" w:rsidRDefault="007804B0" w:rsidP="0037022C">
      <w:r>
        <w:t>Die oben angeführten Programmiere</w:t>
      </w:r>
      <w:r w:rsidR="5AEA8A57">
        <w:t>r</w:t>
      </w:r>
      <w:r>
        <w:t xml:space="preserve"> sind für Änderungen zuständig.</w:t>
      </w:r>
    </w:p>
    <w:p w14:paraId="60EB18E6" w14:textId="77777777" w:rsidR="00CE7946" w:rsidRDefault="00CE7946">
      <w:pPr>
        <w:pStyle w:val="berschrift2"/>
      </w:pPr>
      <w:bookmarkStart w:id="8" w:name="_Toc379047277"/>
      <w:bookmarkStart w:id="9" w:name="_Toc87523786"/>
      <w:r>
        <w:t>Begriffsbestimmungen und Abkürzungen</w:t>
      </w:r>
      <w:bookmarkEnd w:id="8"/>
      <w:bookmarkEnd w:id="9"/>
    </w:p>
    <w:p w14:paraId="529F85F0" w14:textId="066F654E" w:rsidR="007804B0" w:rsidRPr="007804B0" w:rsidRDefault="007804B0" w:rsidP="00CE7545">
      <w:pPr>
        <w:numPr>
          <w:ilvl w:val="0"/>
          <w:numId w:val="26"/>
        </w:numPr>
      </w:pPr>
      <w:bookmarkStart w:id="10" w:name="_Toc379047278"/>
      <w:r>
        <w:t>SQL</w:t>
      </w:r>
    </w:p>
    <w:p w14:paraId="4CE2338F" w14:textId="57934310" w:rsidR="007804B0" w:rsidRPr="007804B0" w:rsidRDefault="007804B0" w:rsidP="00CE7545">
      <w:pPr>
        <w:numPr>
          <w:ilvl w:val="1"/>
          <w:numId w:val="26"/>
        </w:numPr>
      </w:pPr>
      <w:r>
        <w:t>Structured Query Language, Datenbank zum Speichern von Dingen wie User-Daten</w:t>
      </w:r>
    </w:p>
    <w:p w14:paraId="64B3AD2F" w14:textId="4F3ED416" w:rsidR="007804B0" w:rsidRPr="007804B0" w:rsidRDefault="007804B0" w:rsidP="00CE7545">
      <w:pPr>
        <w:numPr>
          <w:ilvl w:val="0"/>
          <w:numId w:val="26"/>
        </w:numPr>
      </w:pPr>
      <w:r>
        <w:t>Java</w:t>
      </w:r>
    </w:p>
    <w:p w14:paraId="5C07C3E8" w14:textId="385B366C" w:rsidR="007804B0" w:rsidRPr="007804B0" w:rsidRDefault="007804B0" w:rsidP="00CE7545">
      <w:pPr>
        <w:numPr>
          <w:ilvl w:val="1"/>
          <w:numId w:val="26"/>
        </w:numPr>
      </w:pPr>
      <w:r>
        <w:t>Programmiersprache in der das Programm entwickelt wird</w:t>
      </w:r>
    </w:p>
    <w:p w14:paraId="30F38156" w14:textId="1E438C54" w:rsidR="007804B0" w:rsidRPr="007804B0" w:rsidRDefault="007804B0" w:rsidP="00CE7545">
      <w:pPr>
        <w:numPr>
          <w:ilvl w:val="0"/>
          <w:numId w:val="26"/>
        </w:numPr>
      </w:pPr>
      <w:r>
        <w:t>SpringTool</w:t>
      </w:r>
    </w:p>
    <w:p w14:paraId="08B582DB" w14:textId="206B23BF" w:rsidR="007804B0" w:rsidRPr="007804B0" w:rsidRDefault="007804B0" w:rsidP="00CE7545">
      <w:pPr>
        <w:numPr>
          <w:ilvl w:val="1"/>
          <w:numId w:val="26"/>
        </w:numPr>
      </w:pPr>
      <w:r>
        <w:t>Entwicklungsumgebung in der das Programm geschrieben wurde</w:t>
      </w:r>
    </w:p>
    <w:p w14:paraId="3669D165" w14:textId="494716D3" w:rsidR="007804B0" w:rsidRPr="007804B0" w:rsidRDefault="007804B0" w:rsidP="00CE7545">
      <w:pPr>
        <w:numPr>
          <w:ilvl w:val="0"/>
          <w:numId w:val="26"/>
        </w:numPr>
      </w:pPr>
      <w:r>
        <w:t>UI</w:t>
      </w:r>
    </w:p>
    <w:p w14:paraId="1492CE42" w14:textId="47437E95" w:rsidR="007804B0" w:rsidRPr="007804B0" w:rsidRDefault="007804B0" w:rsidP="00CE7545">
      <w:pPr>
        <w:numPr>
          <w:ilvl w:val="1"/>
          <w:numId w:val="26"/>
        </w:numPr>
      </w:pPr>
      <w:r>
        <w:t>User-Interface, ist die Grafische Oberfläche, die ein Nutzer sieht</w:t>
      </w:r>
    </w:p>
    <w:p w14:paraId="3C4B6CAC" w14:textId="3EF70BAC" w:rsidR="00CE7946" w:rsidRDefault="00CE7946" w:rsidP="00D96F9E">
      <w:pPr>
        <w:pStyle w:val="berschrift2"/>
      </w:pPr>
      <w:bookmarkStart w:id="11" w:name="_Toc87523787"/>
      <w:r>
        <w:t>Zusammenhang mit anderen Dokumenten</w:t>
      </w:r>
      <w:bookmarkEnd w:id="10"/>
      <w:bookmarkEnd w:id="11"/>
    </w:p>
    <w:p w14:paraId="26879B21" w14:textId="27154A2D" w:rsidR="00D96F9E" w:rsidRPr="00D96F9E" w:rsidRDefault="00D96F9E" w:rsidP="00D96F9E">
      <w:r>
        <w:t xml:space="preserve">Es bestehen keine Dokumente, die im Zusammenhang mit diesem Projekt stehen. </w:t>
      </w:r>
    </w:p>
    <w:p w14:paraId="3494DA4D" w14:textId="2497BF1E" w:rsidR="00CE7946" w:rsidRDefault="00CE7946">
      <w:pPr>
        <w:pStyle w:val="berschrift2"/>
      </w:pPr>
      <w:bookmarkStart w:id="12" w:name="_Toc379047279"/>
      <w:bookmarkStart w:id="13" w:name="_Toc87523788"/>
      <w:r>
        <w:t>Überblick über das Dokument</w:t>
      </w:r>
      <w:bookmarkEnd w:id="12"/>
      <w:bookmarkEnd w:id="13"/>
    </w:p>
    <w:p w14:paraId="6C8B95F9" w14:textId="1A16C5AF" w:rsidR="00D96F9E" w:rsidRPr="00D96F9E" w:rsidRDefault="00D96F9E" w:rsidP="00D96F9E">
      <w:r>
        <w:t xml:space="preserve">In diesem Pflichtenheft finden sie die Beschreibung, Anleitung und Zweck des Projektes. </w:t>
      </w:r>
    </w:p>
    <w:p w14:paraId="3B6ADC7F" w14:textId="07443868" w:rsidR="00CE7946" w:rsidRDefault="00CE7946" w:rsidP="000353F0">
      <w:pPr>
        <w:pStyle w:val="berschrift1"/>
      </w:pPr>
      <w:r>
        <w:br w:type="page"/>
      </w:r>
      <w:bookmarkStart w:id="14" w:name="_Toc379047280"/>
      <w:bookmarkStart w:id="15" w:name="_Ref398436664"/>
      <w:bookmarkStart w:id="16" w:name="_Ref398436705"/>
      <w:bookmarkStart w:id="17" w:name="_Ref398436723"/>
      <w:bookmarkStart w:id="18" w:name="_Toc87523789"/>
      <w:r>
        <w:lastRenderedPageBreak/>
        <w:t>Allgemeine Beschreibung des Produkts</w:t>
      </w:r>
      <w:bookmarkEnd w:id="14"/>
      <w:bookmarkEnd w:id="15"/>
      <w:bookmarkEnd w:id="16"/>
      <w:bookmarkEnd w:id="17"/>
      <w:bookmarkEnd w:id="18"/>
    </w:p>
    <w:p w14:paraId="5F34992A" w14:textId="51D05CD7" w:rsidR="000353F0" w:rsidRPr="000353F0" w:rsidRDefault="000353F0" w:rsidP="000353F0">
      <w:r>
        <w:t>SafePlace ist ein allgemeiner Password Manager, für jeden</w:t>
      </w:r>
      <w:r w:rsidR="00A04385">
        <w:t xml:space="preserve"> verwendbar und sicher</w:t>
      </w:r>
      <w:r>
        <w:t xml:space="preserve">. </w:t>
      </w:r>
    </w:p>
    <w:p w14:paraId="0D99D360" w14:textId="43510C6D" w:rsidR="00CE7946" w:rsidRDefault="00CE7946">
      <w:pPr>
        <w:pStyle w:val="berschrift2"/>
      </w:pPr>
      <w:bookmarkStart w:id="19" w:name="_Toc379047281"/>
      <w:bookmarkStart w:id="20" w:name="_Toc87523790"/>
      <w:r>
        <w:t>Zusammenhang mit bereits laufenden Projekten</w:t>
      </w:r>
      <w:bookmarkEnd w:id="19"/>
      <w:bookmarkEnd w:id="20"/>
    </w:p>
    <w:p w14:paraId="17568ED0" w14:textId="3CE591CB" w:rsidR="00740029" w:rsidRPr="00740029" w:rsidRDefault="00740029" w:rsidP="00740029">
      <w:r>
        <w:t>Es gibt keinen Zusammenhang zu bereits laufenden Projekten.</w:t>
      </w:r>
    </w:p>
    <w:p w14:paraId="23FCA04B" w14:textId="023390C0" w:rsidR="00CE7946" w:rsidRDefault="00CE7946">
      <w:pPr>
        <w:pStyle w:val="berschrift2"/>
      </w:pPr>
      <w:bookmarkStart w:id="21" w:name="_Toc379047282"/>
      <w:bookmarkStart w:id="22" w:name="_Toc87523791"/>
      <w:r>
        <w:t>Zusammenhang mit Vorgänger- und Nachfolgeprojekten</w:t>
      </w:r>
      <w:bookmarkEnd w:id="21"/>
      <w:bookmarkEnd w:id="22"/>
    </w:p>
    <w:p w14:paraId="0F44C33C" w14:textId="3E0E98C8" w:rsidR="00801BA3" w:rsidRPr="00801BA3" w:rsidRDefault="00801BA3" w:rsidP="00801BA3">
      <w:r>
        <w:t xml:space="preserve">Es sind keine </w:t>
      </w:r>
      <w:r w:rsidR="0053576E">
        <w:t>geplant, bzw. es gibt noch keine</w:t>
      </w:r>
    </w:p>
    <w:p w14:paraId="2641A05E" w14:textId="43D3DD18" w:rsidR="00CE7946" w:rsidRDefault="00CE7946">
      <w:pPr>
        <w:pStyle w:val="berschrift2"/>
      </w:pPr>
      <w:bookmarkStart w:id="23" w:name="_Toc379047283"/>
      <w:bookmarkStart w:id="24" w:name="_Toc87523792"/>
      <w:r>
        <w:t>Zweck des Produkts</w:t>
      </w:r>
      <w:bookmarkEnd w:id="23"/>
      <w:bookmarkEnd w:id="24"/>
    </w:p>
    <w:p w14:paraId="31D5C9A5" w14:textId="1B7EF45B" w:rsidR="0053576E" w:rsidRPr="0053576E" w:rsidRDefault="0053576E" w:rsidP="0053576E">
      <w:r>
        <w:t>Das Produkt sollte für jeden einfach zu verstehen sein und die Passwörter Sicher hinter dem Login verwahren. Man sollte Mehrere Passwörter und Benutzer für eine Seite oder Programm haben können</w:t>
      </w:r>
    </w:p>
    <w:p w14:paraId="1186DB61" w14:textId="5EE8FF70" w:rsidR="00CE7946" w:rsidRDefault="00CE7946">
      <w:pPr>
        <w:pStyle w:val="berschrift2"/>
      </w:pPr>
      <w:bookmarkStart w:id="25" w:name="_Toc379047284"/>
      <w:bookmarkStart w:id="26" w:name="_Toc87523793"/>
      <w:r>
        <w:t>Abgrenzung und Einbettung des Produkts</w:t>
      </w:r>
      <w:bookmarkEnd w:id="25"/>
      <w:bookmarkEnd w:id="26"/>
    </w:p>
    <w:p w14:paraId="2B9C5FE7" w14:textId="550934C0" w:rsidR="00D40739" w:rsidRPr="00D40739" w:rsidRDefault="00264760" w:rsidP="00D40739">
      <w:r>
        <w:t xml:space="preserve">Das Produkt umfasst das sichere Bewahren von Passwörtern. </w:t>
      </w:r>
    </w:p>
    <w:p w14:paraId="7E032CEE" w14:textId="7500A981" w:rsidR="00CE7946" w:rsidRDefault="00CE7946" w:rsidP="00264760">
      <w:pPr>
        <w:pStyle w:val="berschrift2"/>
      </w:pPr>
      <w:bookmarkStart w:id="27" w:name="_Toc379047285"/>
      <w:bookmarkStart w:id="28" w:name="_Ref398436595"/>
      <w:bookmarkStart w:id="29" w:name="_Ref398436606"/>
      <w:bookmarkStart w:id="30" w:name="_Toc87523794"/>
      <w:r>
        <w:t>Überblick über die geforderte Funktionalitä</w:t>
      </w:r>
      <w:bookmarkEnd w:id="27"/>
      <w:bookmarkEnd w:id="28"/>
      <w:bookmarkEnd w:id="29"/>
      <w:r w:rsidR="00264760">
        <w:t>t</w:t>
      </w:r>
      <w:bookmarkEnd w:id="30"/>
    </w:p>
    <w:p w14:paraId="3573AE61" w14:textId="0B63005E" w:rsidR="00264760" w:rsidRPr="00264760" w:rsidRDefault="00264760" w:rsidP="00264760">
      <w:r>
        <w:t xml:space="preserve">Es sollt möglich seine, Passwörter zu speichern und gewissen ausgewählten Personen den Zugang zu gewähren. </w:t>
      </w:r>
    </w:p>
    <w:p w14:paraId="5248AB39" w14:textId="2D4EC259" w:rsidR="00CE7946" w:rsidRDefault="00CE7946" w:rsidP="00264760">
      <w:pPr>
        <w:pStyle w:val="berschrift2"/>
      </w:pPr>
      <w:bookmarkStart w:id="31" w:name="_Toc379047286"/>
      <w:bookmarkStart w:id="32" w:name="_Toc87523795"/>
      <w:r>
        <w:t>Allgemeine Einschränkungen</w:t>
      </w:r>
      <w:bookmarkEnd w:id="31"/>
      <w:bookmarkEnd w:id="32"/>
    </w:p>
    <w:p w14:paraId="418289F4" w14:textId="599BDDF8" w:rsidR="00264760" w:rsidRPr="00264760" w:rsidRDefault="00264760" w:rsidP="00264760">
      <w:r>
        <w:t xml:space="preserve">Es sind keine Einschränkungen vorhanden. </w:t>
      </w:r>
    </w:p>
    <w:p w14:paraId="48DD93F5" w14:textId="1D7AA8B8" w:rsidR="00CE7946" w:rsidRDefault="00CE7946">
      <w:pPr>
        <w:pStyle w:val="berschrift2"/>
      </w:pPr>
      <w:bookmarkStart w:id="33" w:name="_Toc379047287"/>
      <w:bookmarkStart w:id="34" w:name="_Toc87523796"/>
      <w:r>
        <w:t>Vorgaben zu Hardware und Software</w:t>
      </w:r>
      <w:bookmarkEnd w:id="33"/>
      <w:bookmarkEnd w:id="34"/>
    </w:p>
    <w:p w14:paraId="05A76720" w14:textId="76F0F543" w:rsidR="00264760" w:rsidRPr="00264760" w:rsidRDefault="00264760" w:rsidP="00264760">
      <w:r>
        <w:t>Das Programm wird mit SpringTool in Java entwickelt und in einer Webanwendung benutzt.</w:t>
      </w:r>
    </w:p>
    <w:p w14:paraId="63ACCA1F" w14:textId="58AAC701" w:rsidR="00CE7946" w:rsidRDefault="00CE7946">
      <w:pPr>
        <w:pStyle w:val="berschrift2"/>
      </w:pPr>
      <w:bookmarkStart w:id="35" w:name="_Toc379047288"/>
      <w:bookmarkStart w:id="36" w:name="_Toc87523797"/>
      <w:r>
        <w:t>Benutzer des Produkts</w:t>
      </w:r>
      <w:bookmarkEnd w:id="35"/>
      <w:bookmarkEnd w:id="36"/>
    </w:p>
    <w:p w14:paraId="08B883B5" w14:textId="77777777" w:rsidR="00264760" w:rsidRPr="00264760" w:rsidRDefault="00264760" w:rsidP="00264760">
      <w:pPr>
        <w:rPr>
          <w:rStyle w:val="Fett"/>
          <w:b w:val="0"/>
          <w:bCs w:val="0"/>
        </w:rPr>
      </w:pPr>
      <w:bookmarkStart w:id="37" w:name="_Toc367686388"/>
      <w:r w:rsidRPr="00264760">
        <w:rPr>
          <w:rStyle w:val="Fett"/>
          <w:b w:val="0"/>
          <w:bCs w:val="0"/>
        </w:rPr>
        <w:t>Administratoren</w:t>
      </w:r>
    </w:p>
    <w:p w14:paraId="29A16224" w14:textId="7B9FAEF7" w:rsidR="00264760" w:rsidRDefault="00264760" w:rsidP="00264760">
      <w:pPr>
        <w:numPr>
          <w:ilvl w:val="0"/>
          <w:numId w:val="22"/>
        </w:numPr>
        <w:rPr>
          <w:rStyle w:val="Fett"/>
          <w:b w:val="0"/>
          <w:bCs w:val="0"/>
        </w:rPr>
      </w:pPr>
      <w:r w:rsidRPr="29123752">
        <w:rPr>
          <w:rStyle w:val="Fett"/>
          <w:b w:val="0"/>
          <w:bCs w:val="0"/>
        </w:rPr>
        <w:t>Grundlegende IT-Kenntnisse</w:t>
      </w:r>
    </w:p>
    <w:p w14:paraId="380835D0" w14:textId="77777777" w:rsidR="00264760" w:rsidRPr="00264760" w:rsidRDefault="00264760" w:rsidP="00264760">
      <w:pPr>
        <w:ind w:left="720"/>
        <w:rPr>
          <w:rStyle w:val="Fett"/>
          <w:b w:val="0"/>
          <w:bCs w:val="0"/>
        </w:rPr>
      </w:pPr>
    </w:p>
    <w:p w14:paraId="144ED802" w14:textId="77777777" w:rsidR="00264760" w:rsidRPr="00264760" w:rsidRDefault="00264760" w:rsidP="00264760">
      <w:pPr>
        <w:rPr>
          <w:rStyle w:val="Fett"/>
          <w:b w:val="0"/>
          <w:bCs w:val="0"/>
        </w:rPr>
      </w:pPr>
      <w:r w:rsidRPr="00264760">
        <w:rPr>
          <w:rStyle w:val="Fett"/>
          <w:b w:val="0"/>
          <w:bCs w:val="0"/>
        </w:rPr>
        <w:t>User</w:t>
      </w:r>
    </w:p>
    <w:p w14:paraId="2FC190DB" w14:textId="3BBE54F9" w:rsidR="00264760" w:rsidRDefault="00264760" w:rsidP="00264760">
      <w:pPr>
        <w:numPr>
          <w:ilvl w:val="0"/>
          <w:numId w:val="21"/>
        </w:numPr>
        <w:rPr>
          <w:rStyle w:val="Fett"/>
          <w:b w:val="0"/>
          <w:bCs w:val="0"/>
        </w:rPr>
      </w:pPr>
      <w:r w:rsidRPr="29123752">
        <w:rPr>
          <w:rStyle w:val="Fett"/>
          <w:b w:val="0"/>
          <w:bCs w:val="0"/>
        </w:rPr>
        <w:t xml:space="preserve">Grundlegende Bedienung von Webbrowsern. </w:t>
      </w:r>
    </w:p>
    <w:p w14:paraId="5B614E4A" w14:textId="77777777" w:rsidR="00264760" w:rsidRPr="00264760" w:rsidRDefault="00264760" w:rsidP="00264760">
      <w:pPr>
        <w:ind w:left="720"/>
        <w:rPr>
          <w:rStyle w:val="Fett"/>
          <w:b w:val="0"/>
          <w:bCs w:val="0"/>
        </w:rPr>
      </w:pPr>
    </w:p>
    <w:p w14:paraId="2F7D3546" w14:textId="3EF677E2" w:rsidR="00CE7946" w:rsidRDefault="00CE7946" w:rsidP="0027360E">
      <w:pPr>
        <w:pStyle w:val="berschrift1"/>
      </w:pPr>
      <w:r w:rsidRPr="00BC0912">
        <w:br w:type="page"/>
      </w:r>
      <w:bookmarkStart w:id="38" w:name="_Toc379047289"/>
      <w:bookmarkStart w:id="39" w:name="_Ref398436624"/>
      <w:bookmarkStart w:id="40" w:name="_Toc87523798"/>
      <w:r w:rsidR="00BC0912">
        <w:lastRenderedPageBreak/>
        <w:t>Detaillierte Beschreibung der geforderten Produktmerkmale</w:t>
      </w:r>
      <w:bookmarkEnd w:id="37"/>
      <w:bookmarkEnd w:id="38"/>
      <w:bookmarkEnd w:id="39"/>
      <w:bookmarkEnd w:id="40"/>
    </w:p>
    <w:p w14:paraId="1C233B66" w14:textId="77777777" w:rsidR="00741481" w:rsidRDefault="001670BB" w:rsidP="00773AEE">
      <w:pPr>
        <w:tabs>
          <w:tab w:val="left" w:pos="5524"/>
        </w:tabs>
      </w:pPr>
      <w:r>
        <w:t xml:space="preserve">SafePlace ist eine Webanwendung </w:t>
      </w:r>
      <w:r w:rsidR="00FB700C">
        <w:t>wo Kunden ihre Passwörter leicht und sicher anlegen können, um sie jederzeit Abruf bereit zu haben. Die Anwendung</w:t>
      </w:r>
      <w:r w:rsidR="00F64C94">
        <w:t xml:space="preserve"> wird auf Basis von Springboot (Java) erstellt. </w:t>
      </w:r>
    </w:p>
    <w:p w14:paraId="4F4A9998" w14:textId="77777777" w:rsidR="00741481" w:rsidRDefault="00741481" w:rsidP="00773AEE">
      <w:pPr>
        <w:tabs>
          <w:tab w:val="left" w:pos="5524"/>
        </w:tabs>
      </w:pPr>
      <w:r>
        <w:t xml:space="preserve">Es gibt zwei Benutzergruppen: </w:t>
      </w:r>
    </w:p>
    <w:p w14:paraId="67299BB4" w14:textId="1B079B34" w:rsidR="00F66B6B" w:rsidRDefault="00741481" w:rsidP="000B0C39">
      <w:pPr>
        <w:tabs>
          <w:tab w:val="left" w:pos="5524"/>
        </w:tabs>
        <w:ind w:left="709"/>
      </w:pPr>
      <w:r>
        <w:t xml:space="preserve">Admin </w:t>
      </w:r>
    </w:p>
    <w:p w14:paraId="0DD9DD2E" w14:textId="701513AA" w:rsidR="00741481" w:rsidRPr="00F66B6B" w:rsidRDefault="000B0C39" w:rsidP="000B0C39">
      <w:pPr>
        <w:tabs>
          <w:tab w:val="left" w:pos="5524"/>
        </w:tabs>
        <w:ind w:left="709"/>
      </w:pPr>
      <w:r>
        <w:t>User</w:t>
      </w:r>
    </w:p>
    <w:p w14:paraId="7939702F" w14:textId="480DCA1A" w:rsidR="00CE7946" w:rsidRDefault="00CE7946">
      <w:pPr>
        <w:pStyle w:val="berschrift2"/>
      </w:pPr>
      <w:bookmarkStart w:id="41" w:name="_Toc367686389"/>
      <w:bookmarkStart w:id="42" w:name="_Toc379047290"/>
      <w:bookmarkStart w:id="43" w:name="_Toc87523799"/>
      <w:r>
        <w:t>Lieferumfang</w:t>
      </w:r>
      <w:bookmarkEnd w:id="41"/>
      <w:bookmarkEnd w:id="42"/>
      <w:bookmarkEnd w:id="43"/>
    </w:p>
    <w:p w14:paraId="540F2627" w14:textId="207D8392" w:rsidR="001837A4" w:rsidRDefault="006E262D" w:rsidP="00D4513F">
      <w:pPr>
        <w:numPr>
          <w:ilvl w:val="0"/>
          <w:numId w:val="29"/>
        </w:numPr>
      </w:pPr>
      <w:r>
        <w:t>Pflichtenheft</w:t>
      </w:r>
    </w:p>
    <w:p w14:paraId="0A2D443F" w14:textId="08E408BB" w:rsidR="00D4513F" w:rsidRDefault="00D4513F" w:rsidP="00D4513F">
      <w:pPr>
        <w:numPr>
          <w:ilvl w:val="0"/>
          <w:numId w:val="29"/>
        </w:numPr>
      </w:pPr>
      <w:r>
        <w:t xml:space="preserve">Hilfe für </w:t>
      </w:r>
      <w:r w:rsidR="00E4627C">
        <w:t xml:space="preserve">den Benutzer </w:t>
      </w:r>
    </w:p>
    <w:p w14:paraId="2F2FABC0" w14:textId="3CE98B17" w:rsidR="00E4627C" w:rsidRPr="001837A4" w:rsidRDefault="00E4627C" w:rsidP="00D4513F">
      <w:pPr>
        <w:numPr>
          <w:ilvl w:val="0"/>
          <w:numId w:val="29"/>
        </w:numPr>
      </w:pPr>
      <w:r>
        <w:t xml:space="preserve">Das vollendete </w:t>
      </w:r>
      <w:r w:rsidR="00A92560">
        <w:t xml:space="preserve">Programm </w:t>
      </w:r>
    </w:p>
    <w:p w14:paraId="75DCA243" w14:textId="47ACE45C" w:rsidR="00CE7946" w:rsidRDefault="00CE7946">
      <w:pPr>
        <w:pStyle w:val="berschrift2"/>
      </w:pPr>
      <w:bookmarkStart w:id="44" w:name="_Toc379047291"/>
      <w:bookmarkStart w:id="45" w:name="_Toc87523800"/>
      <w:r>
        <w:t>Abläufe (Szenarien) von Interaktionen mit der Umgebung</w:t>
      </w:r>
      <w:bookmarkEnd w:id="44"/>
      <w:bookmarkEnd w:id="45"/>
    </w:p>
    <w:p w14:paraId="20F5D74F" w14:textId="32A2A5B8" w:rsidR="00991710" w:rsidRDefault="00991710" w:rsidP="00651433">
      <w:r>
        <w:t xml:space="preserve">Nach dem Anmelden kann der Nutzer: </w:t>
      </w:r>
    </w:p>
    <w:p w14:paraId="24BC52E5" w14:textId="35B812E9" w:rsidR="00991710" w:rsidRDefault="00991710" w:rsidP="006F6C15">
      <w:pPr>
        <w:numPr>
          <w:ilvl w:val="0"/>
          <w:numId w:val="29"/>
        </w:numPr>
      </w:pPr>
      <w:r>
        <w:t xml:space="preserve">Neue Passwörter erstellen und Anlegen </w:t>
      </w:r>
    </w:p>
    <w:p w14:paraId="71BA32AF" w14:textId="14C14736" w:rsidR="00991710" w:rsidRDefault="00991710" w:rsidP="006F6C15">
      <w:pPr>
        <w:numPr>
          <w:ilvl w:val="0"/>
          <w:numId w:val="29"/>
        </w:numPr>
      </w:pPr>
      <w:r>
        <w:t xml:space="preserve">Bereits </w:t>
      </w:r>
      <w:r w:rsidR="00F24AD0">
        <w:t>existierende Passwörter bearbeiten</w:t>
      </w:r>
    </w:p>
    <w:p w14:paraId="55D5AA3F" w14:textId="39D7928F" w:rsidR="00F24AD0" w:rsidRDefault="00F24AD0" w:rsidP="006F6C15">
      <w:pPr>
        <w:numPr>
          <w:ilvl w:val="0"/>
          <w:numId w:val="29"/>
        </w:numPr>
      </w:pPr>
      <w:r>
        <w:t xml:space="preserve">Nicht mehr benötigte oder alte Passwörter löschen. </w:t>
      </w:r>
    </w:p>
    <w:p w14:paraId="1E1E4FC4" w14:textId="37C68BCF" w:rsidR="00F24AD0" w:rsidRDefault="00F24AD0" w:rsidP="006F6C15">
      <w:pPr>
        <w:numPr>
          <w:ilvl w:val="0"/>
          <w:numId w:val="29"/>
        </w:numPr>
      </w:pPr>
      <w:r>
        <w:t xml:space="preserve">Personen Berechtigungen für seine Passwörter verteilen. </w:t>
      </w:r>
    </w:p>
    <w:p w14:paraId="29FE9826" w14:textId="1315E63D" w:rsidR="002B2850" w:rsidRDefault="002B2850" w:rsidP="002B2850">
      <w:r>
        <w:pict w14:anchorId="56EE6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62pt;height:261pt">
            <v:imagedata r:id="rId13" o:title=""/>
          </v:shape>
        </w:pict>
      </w:r>
    </w:p>
    <w:p w14:paraId="13AF1579" w14:textId="1179B027" w:rsidR="002B2850" w:rsidRPr="00651433" w:rsidRDefault="002B2850" w:rsidP="002B2850">
      <w:r>
        <w:lastRenderedPageBreak/>
        <w:pict w14:anchorId="06CA37DE">
          <v:shape id="_x0000_i1032" type="#_x0000_t75" style="width:449.25pt;height:252.75pt">
            <v:imagedata r:id="rId14" o:title=""/>
          </v:shape>
        </w:pict>
      </w:r>
      <w:r>
        <w:pict w14:anchorId="5F3CA771">
          <v:shape id="_x0000_i1074" type="#_x0000_t75" style="width:475.5pt;height:266.25pt">
            <v:imagedata r:id="rId15" o:title=""/>
          </v:shape>
        </w:pict>
      </w:r>
      <w:r>
        <w:lastRenderedPageBreak/>
        <w:pict w14:anchorId="16CDEB7C">
          <v:shape id="_x0000_i1031" type="#_x0000_t75" style="width:450.75pt;height:255pt">
            <v:imagedata r:id="rId16" o:title=""/>
          </v:shape>
        </w:pict>
      </w:r>
      <w:r>
        <w:pict w14:anchorId="74CFB17C">
          <v:shape id="_x0000_i1030" type="#_x0000_t75" style="width:450.75pt;height:255.75pt">
            <v:imagedata r:id="rId17" o:title=""/>
          </v:shape>
        </w:pict>
      </w:r>
      <w:r>
        <w:lastRenderedPageBreak/>
        <w:pict w14:anchorId="3DC18DDA">
          <v:shape id="_x0000_i1057" type="#_x0000_t75" style="width:451.5pt;height:255pt">
            <v:imagedata r:id="rId18" o:title=""/>
          </v:shape>
        </w:pict>
      </w:r>
      <w:r>
        <w:pict w14:anchorId="6B36BC0E">
          <v:shape id="_x0000_i1027" type="#_x0000_t75" style="width:451.5pt;height:255pt">
            <v:imagedata r:id="rId19" o:title=""/>
          </v:shape>
        </w:pict>
      </w:r>
    </w:p>
    <w:p w14:paraId="6FD92B6D" w14:textId="34C4EE1D" w:rsidR="00CE7946" w:rsidRDefault="00CE7946">
      <w:pPr>
        <w:pStyle w:val="berschrift2"/>
      </w:pPr>
      <w:bookmarkStart w:id="46" w:name="_Toc379047292"/>
      <w:bookmarkStart w:id="47" w:name="_Toc87523801"/>
      <w:r>
        <w:t>Ziele des Benutzers</w:t>
      </w:r>
      <w:bookmarkEnd w:id="46"/>
      <w:bookmarkEnd w:id="47"/>
    </w:p>
    <w:p w14:paraId="01EFA47B" w14:textId="519C6C22" w:rsidR="00EF0252" w:rsidRPr="00EF0252" w:rsidRDefault="006F6C15" w:rsidP="00EF0252">
      <w:r>
        <w:t>Passwörter zuver</w:t>
      </w:r>
      <w:r w:rsidR="001C7027">
        <w:t xml:space="preserve">lässig und verschlüsselt speichern und überall Abruf bereit haben. </w:t>
      </w:r>
    </w:p>
    <w:p w14:paraId="05FD8299" w14:textId="33753353" w:rsidR="00A92560" w:rsidRDefault="00CE7946" w:rsidP="00A92560">
      <w:pPr>
        <w:pStyle w:val="berschrift2"/>
      </w:pPr>
      <w:bookmarkStart w:id="48" w:name="_Toc379047293"/>
      <w:bookmarkStart w:id="49" w:name="_Toc87523802"/>
      <w:r>
        <w:t>Geforderte Funktionen des Produkts</w:t>
      </w:r>
      <w:bookmarkEnd w:id="48"/>
      <w:bookmarkEnd w:id="49"/>
    </w:p>
    <w:p w14:paraId="323ECCCC" w14:textId="66C27851" w:rsidR="008E4031" w:rsidRPr="008E4031" w:rsidRDefault="008E4031" w:rsidP="008E4031">
      <w:r>
        <w:t xml:space="preserve">Typische Abläufe: </w:t>
      </w:r>
    </w:p>
    <w:p w14:paraId="6D5130EC" w14:textId="55B4004C" w:rsidR="00025DFC" w:rsidRPr="00025DFC" w:rsidRDefault="00025DFC" w:rsidP="008E4031">
      <w:pPr>
        <w:numPr>
          <w:ilvl w:val="0"/>
          <w:numId w:val="30"/>
        </w:numPr>
      </w:pPr>
      <w:r>
        <w:t>Login</w:t>
      </w:r>
      <w:r w:rsidR="69202A6E">
        <w:t xml:space="preserve"> </w:t>
      </w:r>
    </w:p>
    <w:p w14:paraId="381186EB" w14:textId="703E7EB9" w:rsidR="69202A6E" w:rsidRDefault="69202A6E" w:rsidP="088C8220">
      <w:pPr>
        <w:numPr>
          <w:ilvl w:val="0"/>
          <w:numId w:val="30"/>
        </w:numPr>
      </w:pPr>
      <w:r w:rsidRPr="29123752">
        <w:rPr>
          <w:szCs w:val="22"/>
        </w:rPr>
        <w:t xml:space="preserve">Account erstellen </w:t>
      </w:r>
    </w:p>
    <w:p w14:paraId="0BB4E81C" w14:textId="7AE20DF6" w:rsidR="00CE7946" w:rsidRDefault="00F55924" w:rsidP="008E4031">
      <w:pPr>
        <w:numPr>
          <w:ilvl w:val="0"/>
          <w:numId w:val="30"/>
        </w:numPr>
      </w:pPr>
      <w:r>
        <w:t xml:space="preserve">2-Faktor Verifizierung </w:t>
      </w:r>
    </w:p>
    <w:p w14:paraId="4D3E9914" w14:textId="18513021" w:rsidR="00C740BB" w:rsidRDefault="009D0850" w:rsidP="008E4031">
      <w:pPr>
        <w:numPr>
          <w:ilvl w:val="0"/>
          <w:numId w:val="30"/>
        </w:numPr>
      </w:pPr>
      <w:r>
        <w:t xml:space="preserve">Passwörter </w:t>
      </w:r>
      <w:r w:rsidR="00FE00B3">
        <w:t>h</w:t>
      </w:r>
      <w:r>
        <w:t xml:space="preserve">inzufügen </w:t>
      </w:r>
    </w:p>
    <w:p w14:paraId="03A32B6C" w14:textId="1C527510" w:rsidR="009D0850" w:rsidRDefault="009D0850" w:rsidP="008E4031">
      <w:pPr>
        <w:numPr>
          <w:ilvl w:val="0"/>
          <w:numId w:val="30"/>
        </w:numPr>
      </w:pPr>
      <w:r>
        <w:t xml:space="preserve">Passwörter bearbeiten </w:t>
      </w:r>
    </w:p>
    <w:p w14:paraId="2261B677" w14:textId="6855E531" w:rsidR="009D0850" w:rsidRDefault="009D0850" w:rsidP="008E4031">
      <w:pPr>
        <w:numPr>
          <w:ilvl w:val="0"/>
          <w:numId w:val="30"/>
        </w:numPr>
      </w:pPr>
      <w:r>
        <w:t>Passwörter löschen</w:t>
      </w:r>
    </w:p>
    <w:p w14:paraId="13A0B954" w14:textId="10616D63" w:rsidR="002A79C9" w:rsidRDefault="4396A5D1" w:rsidP="088C8220">
      <w:pPr>
        <w:numPr>
          <w:ilvl w:val="0"/>
          <w:numId w:val="30"/>
        </w:numPr>
        <w:spacing w:line="259" w:lineRule="auto"/>
      </w:pPr>
      <w:r>
        <w:t xml:space="preserve">Passwort Berechtigungen verwalten </w:t>
      </w:r>
    </w:p>
    <w:p w14:paraId="31151207" w14:textId="7B3EEEE5" w:rsidR="4396A5D1" w:rsidRDefault="002A79C9" w:rsidP="00EA5231">
      <w:pPr>
        <w:spacing w:line="259" w:lineRule="auto"/>
      </w:pPr>
      <w:r>
        <w:br w:type="page"/>
      </w:r>
    </w:p>
    <w:p w14:paraId="385FC419" w14:textId="3AB496C4" w:rsidR="00EA5231" w:rsidRDefault="00EA5231" w:rsidP="00EA5231">
      <w:pPr>
        <w:spacing w:line="259" w:lineRule="auto"/>
      </w:pPr>
    </w:p>
    <w:p w14:paraId="7100EEF8" w14:textId="15EAB8A3" w:rsidR="00EA5231" w:rsidRDefault="00EA5231" w:rsidP="00EA5231">
      <w:pPr>
        <w:spacing w:line="259" w:lineRule="auto"/>
      </w:pPr>
    </w:p>
    <w:p w14:paraId="68B9FD1C" w14:textId="3C9C0AE9" w:rsidR="00EA5231" w:rsidRDefault="006A763F" w:rsidP="00EA5231">
      <w:pPr>
        <w:spacing w:line="259" w:lineRule="auto"/>
      </w:pPr>
      <w:r>
        <w:pict w14:anchorId="6534FB5D">
          <v:shape id="_x0000_i1025" type="#_x0000_t75" style="width:477.75pt;height:618.75pt">
            <v:imagedata r:id="rId20" o:title="UseCase"/>
          </v:shape>
        </w:pict>
      </w:r>
    </w:p>
    <w:p w14:paraId="5F5BE9F5" w14:textId="77777777" w:rsidR="00EA5231" w:rsidRPr="007C0FF3" w:rsidRDefault="00EA5231" w:rsidP="00EA5231">
      <w:pPr>
        <w:spacing w:line="259" w:lineRule="auto"/>
        <w:rPr>
          <w:rFonts w:eastAsia="Arial" w:cs="Arial"/>
          <w:szCs w:val="22"/>
        </w:rPr>
      </w:pPr>
    </w:p>
    <w:p w14:paraId="636D50AB" w14:textId="31E58520" w:rsidR="007C0FF3" w:rsidRDefault="007C0FF3" w:rsidP="007C0FF3">
      <w:pPr>
        <w:spacing w:line="259" w:lineRule="auto"/>
        <w:ind w:left="720"/>
        <w:rPr>
          <w:rFonts w:eastAsia="Arial" w:cs="Arial"/>
          <w:szCs w:val="22"/>
        </w:rPr>
      </w:pPr>
    </w:p>
    <w:p w14:paraId="54648786" w14:textId="182575FA" w:rsidR="00FE00B3" w:rsidRDefault="00FE00B3"/>
    <w:p w14:paraId="702BC67E" w14:textId="40544A2D" w:rsidR="00EA5231" w:rsidRDefault="00EA5231"/>
    <w:p w14:paraId="7CAE78AF" w14:textId="09154A6F" w:rsidR="00EA5231" w:rsidRDefault="00EA5231"/>
    <w:p w14:paraId="10D53149" w14:textId="77777777" w:rsidR="00EA5231" w:rsidRPr="00C740BB" w:rsidRDefault="00EA5231"/>
    <w:p w14:paraId="44943C0F" w14:textId="44C95515" w:rsidR="3724CF73" w:rsidRDefault="3724CF73" w:rsidP="088C8220">
      <w:pPr>
        <w:pStyle w:val="berschrift3"/>
        <w:spacing w:line="259" w:lineRule="auto"/>
      </w:pPr>
      <w:bookmarkStart w:id="50" w:name="_Toc87523803"/>
      <w:r>
        <w:t>Login</w:t>
      </w:r>
      <w:bookmarkEnd w:id="50"/>
    </w:p>
    <w:p w14:paraId="667B7D99" w14:textId="044654D9" w:rsidR="3724CF73" w:rsidRDefault="3724CF73" w:rsidP="088C8220">
      <w:pPr>
        <w:spacing w:line="259" w:lineRule="auto"/>
        <w:rPr>
          <w:szCs w:val="22"/>
        </w:rPr>
      </w:pPr>
      <w:r>
        <w:t xml:space="preserve">Nutzer können sich mit ihrer E-Mail oder mit ihrem Benutzernamen und Passwort anmelden. </w:t>
      </w:r>
      <w:bookmarkStart w:id="51" w:name="_Toc367686392"/>
      <w:bookmarkStart w:id="52" w:name="_Toc379047295"/>
    </w:p>
    <w:p w14:paraId="5ED798A7" w14:textId="788F3F24" w:rsidR="00CE7946" w:rsidRDefault="00CE7946">
      <w:pPr>
        <w:pStyle w:val="berschrift4"/>
      </w:pPr>
      <w:bookmarkStart w:id="53" w:name="_Toc87523804"/>
      <w:r>
        <w:t>Wirkungsweise v</w:t>
      </w:r>
      <w:r w:rsidR="06ADCB13">
        <w:t>on Login</w:t>
      </w:r>
      <w:bookmarkEnd w:id="51"/>
      <w:bookmarkEnd w:id="52"/>
      <w:bookmarkEnd w:id="53"/>
    </w:p>
    <w:p w14:paraId="035FBD72" w14:textId="472EF818" w:rsidR="00F55924" w:rsidRPr="00F55924" w:rsidRDefault="00F55924" w:rsidP="00F55924">
      <w:r>
        <w:t>N</w:t>
      </w:r>
      <w:r w:rsidR="2CF48523">
        <w:t xml:space="preserve">ach dem Login können Benutzer auf deren Passwörter zugreifen. </w:t>
      </w:r>
      <w:r w:rsidR="006C1063">
        <w:t xml:space="preserve"> </w:t>
      </w:r>
    </w:p>
    <w:p w14:paraId="735EADA0" w14:textId="231C34B5" w:rsidR="00CE7946" w:rsidRDefault="00CE7946" w:rsidP="00A850F5">
      <w:pPr>
        <w:pStyle w:val="berschrift4"/>
      </w:pPr>
      <w:bookmarkStart w:id="54" w:name="_Toc367686393"/>
      <w:bookmarkStart w:id="55" w:name="_Toc379047296"/>
      <w:bookmarkStart w:id="56" w:name="_Toc87523805"/>
      <w:r>
        <w:t>Abhängigkeiten / Randbedingungen</w:t>
      </w:r>
      <w:bookmarkEnd w:id="54"/>
      <w:bookmarkEnd w:id="55"/>
      <w:bookmarkEnd w:id="56"/>
    </w:p>
    <w:p w14:paraId="749B2B05" w14:textId="04436899" w:rsidR="00871B77" w:rsidRDefault="159EC23C" w:rsidP="088C8220">
      <w:pPr>
        <w:spacing w:line="259" w:lineRule="auto"/>
      </w:pPr>
      <w:r>
        <w:t xml:space="preserve">Hinterlegte Account Daten (Benutzername oder E-Mail und Passwort. </w:t>
      </w:r>
    </w:p>
    <w:p w14:paraId="70DFD5E1" w14:textId="02F3FCC6" w:rsidR="00871B77" w:rsidRPr="002A79C9" w:rsidRDefault="00871B77" w:rsidP="002A79C9">
      <w:pPr>
        <w:spacing w:line="259" w:lineRule="auto"/>
        <w:rPr>
          <w:szCs w:val="22"/>
        </w:rPr>
      </w:pPr>
    </w:p>
    <w:p w14:paraId="1A7DDF5E" w14:textId="6849C38D" w:rsidR="0E718E44" w:rsidRDefault="0E718E44" w:rsidP="088C8220">
      <w:pPr>
        <w:rPr>
          <w:szCs w:val="22"/>
        </w:rPr>
      </w:pPr>
      <w:r w:rsidRPr="088C8220">
        <w:rPr>
          <w:b/>
          <w:bCs/>
          <w:szCs w:val="22"/>
        </w:rPr>
        <w:t>3.4.2 2-Faktor Verifizierung</w:t>
      </w:r>
    </w:p>
    <w:p w14:paraId="1B4FC833" w14:textId="77777777" w:rsidR="0E718E44" w:rsidRDefault="0E718E44">
      <w:r>
        <w:t xml:space="preserve">Nutzer werden eine 2-Faktor Verifizierung haben. Nach dem Login werden sie aufgefordert einen zugesendeten Code einzugeben.  </w:t>
      </w:r>
    </w:p>
    <w:p w14:paraId="5A6A2CA1" w14:textId="236F5159" w:rsidR="088C8220" w:rsidRDefault="088C8220" w:rsidP="088C8220">
      <w:pPr>
        <w:rPr>
          <w:b/>
          <w:bCs/>
          <w:szCs w:val="22"/>
        </w:rPr>
      </w:pPr>
    </w:p>
    <w:p w14:paraId="4BB4E1EA" w14:textId="754E7932" w:rsidR="0E718E44" w:rsidRDefault="0E718E44" w:rsidP="088C8220">
      <w:pPr>
        <w:pStyle w:val="berschrift4"/>
        <w:numPr>
          <w:ilvl w:val="3"/>
          <w:numId w:val="0"/>
        </w:numPr>
        <w:spacing w:line="259" w:lineRule="auto"/>
        <w:rPr>
          <w:b/>
          <w:bCs/>
          <w:szCs w:val="22"/>
        </w:rPr>
      </w:pPr>
      <w:bookmarkStart w:id="57" w:name="_Toc87523806"/>
      <w:r>
        <w:t>3.4.2.3 Wirkungsweise von 2-Faktor Verifizierung</w:t>
      </w:r>
      <w:bookmarkEnd w:id="57"/>
    </w:p>
    <w:p w14:paraId="6A701661" w14:textId="20DFD223" w:rsidR="0E718E44" w:rsidRDefault="0E718E44">
      <w:r>
        <w:t>Nach dem Login wird dem Nutzer eine E-Mail oder SMS auf deren Endgerät gesendet die einen Verifizierungscode beinhaltet. Diesen Code müssen die Nutzer in einem erscheinendem Pop-up Fenster eingeben.</w:t>
      </w:r>
    </w:p>
    <w:p w14:paraId="612A60E2" w14:textId="2972E59E" w:rsidR="088C8220" w:rsidRDefault="088C8220" w:rsidP="088C8220">
      <w:pPr>
        <w:rPr>
          <w:szCs w:val="22"/>
        </w:rPr>
      </w:pPr>
    </w:p>
    <w:p w14:paraId="22F62B1E" w14:textId="03A93B05" w:rsidR="0E718E44" w:rsidRDefault="0E718E44" w:rsidP="088C8220">
      <w:pPr>
        <w:rPr>
          <w:szCs w:val="22"/>
        </w:rPr>
      </w:pPr>
      <w:r w:rsidRPr="088C8220">
        <w:rPr>
          <w:szCs w:val="22"/>
        </w:rPr>
        <w:t xml:space="preserve">3.4.2.4 Abhängigkeit / Randbedingungen </w:t>
      </w:r>
    </w:p>
    <w:p w14:paraId="0F06A087" w14:textId="1B1130A0" w:rsidR="0E718E44" w:rsidRDefault="0E718E44">
      <w:r>
        <w:t>Es ist wichtig dafür, dass die Benutzer eine E-Mail-Adresse oder Telefonnummer hinterlegt haben, damit die Funktion benutzt werden kann.</w:t>
      </w:r>
    </w:p>
    <w:p w14:paraId="59D90ACF" w14:textId="10491861" w:rsidR="088C8220" w:rsidRDefault="088C8220" w:rsidP="088C8220">
      <w:pPr>
        <w:rPr>
          <w:szCs w:val="22"/>
        </w:rPr>
      </w:pPr>
    </w:p>
    <w:p w14:paraId="08BF6A03" w14:textId="1149606C" w:rsidR="088C8220" w:rsidRDefault="088C8220" w:rsidP="088C8220">
      <w:pPr>
        <w:rPr>
          <w:szCs w:val="22"/>
        </w:rPr>
      </w:pPr>
    </w:p>
    <w:p w14:paraId="4F4D376A" w14:textId="6C413BD1" w:rsidR="03736354" w:rsidRDefault="03736354" w:rsidP="088C8220">
      <w:pPr>
        <w:rPr>
          <w:szCs w:val="22"/>
        </w:rPr>
      </w:pPr>
      <w:r w:rsidRPr="088C8220">
        <w:rPr>
          <w:b/>
          <w:bCs/>
          <w:szCs w:val="22"/>
        </w:rPr>
        <w:t>3.4.3 Passwörter hinzufügen</w:t>
      </w:r>
      <w:r w:rsidRPr="088C8220">
        <w:rPr>
          <w:szCs w:val="22"/>
        </w:rPr>
        <w:t xml:space="preserve"> </w:t>
      </w:r>
    </w:p>
    <w:p w14:paraId="4C714EB8" w14:textId="1E1D2804" w:rsidR="088C8220" w:rsidRDefault="088C8220" w:rsidP="088C8220">
      <w:pPr>
        <w:rPr>
          <w:szCs w:val="22"/>
        </w:rPr>
      </w:pPr>
    </w:p>
    <w:p w14:paraId="24601A29" w14:textId="51803AE2" w:rsidR="6CD59CB9" w:rsidRDefault="6CD59CB9" w:rsidP="088C8220">
      <w:pPr>
        <w:rPr>
          <w:szCs w:val="22"/>
        </w:rPr>
      </w:pPr>
      <w:r w:rsidRPr="088C8220">
        <w:rPr>
          <w:szCs w:val="22"/>
        </w:rPr>
        <w:t xml:space="preserve">3.4.3.1 Wirkungsweise von Passwort hinzufügen </w:t>
      </w:r>
    </w:p>
    <w:p w14:paraId="43DACA97" w14:textId="13EBBDA5" w:rsidR="6CD59CB9" w:rsidRDefault="6CD59CB9" w:rsidP="088C8220">
      <w:pPr>
        <w:rPr>
          <w:szCs w:val="22"/>
        </w:rPr>
      </w:pPr>
      <w:r w:rsidRPr="088C8220">
        <w:rPr>
          <w:szCs w:val="22"/>
        </w:rPr>
        <w:t xml:space="preserve">Erstellen eins individuellen Passwortes. </w:t>
      </w:r>
    </w:p>
    <w:p w14:paraId="7BFB6222" w14:textId="7451CE2F" w:rsidR="088C8220" w:rsidRDefault="088C8220" w:rsidP="088C8220">
      <w:pPr>
        <w:rPr>
          <w:szCs w:val="22"/>
        </w:rPr>
      </w:pPr>
    </w:p>
    <w:p w14:paraId="69C31856" w14:textId="6E7C20B1" w:rsidR="6CD59CB9" w:rsidRDefault="6CD59CB9" w:rsidP="088C8220">
      <w:pPr>
        <w:rPr>
          <w:szCs w:val="22"/>
        </w:rPr>
      </w:pPr>
      <w:r w:rsidRPr="088C8220">
        <w:rPr>
          <w:szCs w:val="22"/>
        </w:rPr>
        <w:t xml:space="preserve">3.4.3.2 Abhängigkeit / Randbedingungen </w:t>
      </w:r>
    </w:p>
    <w:p w14:paraId="2819376C" w14:textId="40033521" w:rsidR="6CD59CB9" w:rsidRDefault="6CD59CB9" w:rsidP="088C8220">
      <w:pPr>
        <w:rPr>
          <w:szCs w:val="22"/>
        </w:rPr>
      </w:pPr>
      <w:r w:rsidRPr="088C8220">
        <w:rPr>
          <w:szCs w:val="22"/>
        </w:rPr>
        <w:t xml:space="preserve">Keine </w:t>
      </w:r>
    </w:p>
    <w:p w14:paraId="153BF262" w14:textId="4510572D" w:rsidR="088C8220" w:rsidRDefault="088C8220" w:rsidP="088C8220">
      <w:pPr>
        <w:rPr>
          <w:szCs w:val="22"/>
        </w:rPr>
      </w:pPr>
    </w:p>
    <w:p w14:paraId="30BDA81F" w14:textId="7DCF1CFA" w:rsidR="088C8220" w:rsidRDefault="088C8220" w:rsidP="088C8220">
      <w:pPr>
        <w:rPr>
          <w:szCs w:val="22"/>
        </w:rPr>
      </w:pPr>
    </w:p>
    <w:p w14:paraId="739434F0" w14:textId="74846911" w:rsidR="6CD59CB9" w:rsidRDefault="6CD59CB9" w:rsidP="088C8220">
      <w:pPr>
        <w:rPr>
          <w:b/>
          <w:bCs/>
          <w:szCs w:val="22"/>
        </w:rPr>
      </w:pPr>
      <w:r w:rsidRPr="088C8220">
        <w:rPr>
          <w:b/>
          <w:bCs/>
          <w:szCs w:val="22"/>
        </w:rPr>
        <w:t xml:space="preserve">3.4.4 Passwörter bearbeiten </w:t>
      </w:r>
    </w:p>
    <w:p w14:paraId="58232CA3" w14:textId="44454AB1" w:rsidR="088C8220" w:rsidRDefault="088C8220" w:rsidP="088C8220">
      <w:pPr>
        <w:rPr>
          <w:szCs w:val="22"/>
        </w:rPr>
      </w:pPr>
    </w:p>
    <w:p w14:paraId="1379E8E7" w14:textId="4DFFE952" w:rsidR="6CD59CB9" w:rsidRDefault="6CD59CB9" w:rsidP="088C8220">
      <w:pPr>
        <w:rPr>
          <w:szCs w:val="22"/>
        </w:rPr>
      </w:pPr>
      <w:r w:rsidRPr="088C8220">
        <w:rPr>
          <w:szCs w:val="22"/>
        </w:rPr>
        <w:t xml:space="preserve">3.4.4.1 Wirkungsweise von Passwort bearbeiten </w:t>
      </w:r>
    </w:p>
    <w:p w14:paraId="786A9DE1" w14:textId="0F34EC21" w:rsidR="667636B3" w:rsidRDefault="667636B3" w:rsidP="088C8220">
      <w:pPr>
        <w:rPr>
          <w:szCs w:val="22"/>
        </w:rPr>
      </w:pPr>
      <w:r w:rsidRPr="088C8220">
        <w:rPr>
          <w:szCs w:val="22"/>
        </w:rPr>
        <w:t>Bearbeiten bereits bestehende</w:t>
      </w:r>
      <w:r w:rsidR="0816BEE7" w:rsidRPr="088C8220">
        <w:rPr>
          <w:szCs w:val="22"/>
        </w:rPr>
        <w:t>r Passwörter</w:t>
      </w:r>
      <w:r w:rsidR="28474A8A" w:rsidRPr="088C8220">
        <w:rPr>
          <w:szCs w:val="22"/>
        </w:rPr>
        <w:t xml:space="preserve"> bearbeiten</w:t>
      </w:r>
      <w:r w:rsidR="0816BEE7" w:rsidRPr="088C8220">
        <w:rPr>
          <w:szCs w:val="22"/>
        </w:rPr>
        <w:t xml:space="preserve">. </w:t>
      </w:r>
    </w:p>
    <w:p w14:paraId="0104F10A" w14:textId="5ED570BC" w:rsidR="6CD59CB9" w:rsidRDefault="6CD59CB9" w:rsidP="088C8220">
      <w:pPr>
        <w:rPr>
          <w:szCs w:val="22"/>
        </w:rPr>
      </w:pPr>
      <w:r w:rsidRPr="088C8220">
        <w:rPr>
          <w:szCs w:val="22"/>
        </w:rPr>
        <w:t xml:space="preserve"> </w:t>
      </w:r>
    </w:p>
    <w:p w14:paraId="26099AC8" w14:textId="52E5E3E6" w:rsidR="6CD59CB9" w:rsidRDefault="6CD59CB9" w:rsidP="088C8220">
      <w:pPr>
        <w:rPr>
          <w:szCs w:val="22"/>
        </w:rPr>
      </w:pPr>
      <w:r w:rsidRPr="088C8220">
        <w:rPr>
          <w:szCs w:val="22"/>
        </w:rPr>
        <w:t>3.4.4.2</w:t>
      </w:r>
      <w:r w:rsidR="430B4351" w:rsidRPr="088C8220">
        <w:rPr>
          <w:szCs w:val="22"/>
        </w:rPr>
        <w:t xml:space="preserve"> Abhängigkeit / Randbedingungen </w:t>
      </w:r>
    </w:p>
    <w:p w14:paraId="5EE9DC60" w14:textId="0EC36F45" w:rsidR="6CD59CB9" w:rsidRDefault="6CD59CB9" w:rsidP="088C8220">
      <w:pPr>
        <w:rPr>
          <w:szCs w:val="22"/>
        </w:rPr>
      </w:pPr>
      <w:r w:rsidRPr="088C8220">
        <w:rPr>
          <w:szCs w:val="22"/>
        </w:rPr>
        <w:t xml:space="preserve"> </w:t>
      </w:r>
      <w:r w:rsidR="10B68924" w:rsidRPr="088C8220">
        <w:rPr>
          <w:szCs w:val="22"/>
        </w:rPr>
        <w:t xml:space="preserve">Bereits bestehendes Passwort in der Datenbank </w:t>
      </w:r>
      <w:r w:rsidR="67D32918" w:rsidRPr="088C8220">
        <w:rPr>
          <w:szCs w:val="22"/>
        </w:rPr>
        <w:t>gespeichert.</w:t>
      </w:r>
    </w:p>
    <w:p w14:paraId="028D7A28" w14:textId="0A4D3540" w:rsidR="088C8220" w:rsidRDefault="088C8220" w:rsidP="088C8220">
      <w:pPr>
        <w:rPr>
          <w:szCs w:val="22"/>
        </w:rPr>
      </w:pPr>
    </w:p>
    <w:p w14:paraId="16E7AD96" w14:textId="7D2B49A0" w:rsidR="088C8220" w:rsidRDefault="088C8220" w:rsidP="088C8220">
      <w:pPr>
        <w:rPr>
          <w:szCs w:val="22"/>
        </w:rPr>
      </w:pPr>
    </w:p>
    <w:p w14:paraId="07F34B5A" w14:textId="0EDEDC9C" w:rsidR="10B68924" w:rsidRDefault="10B68924" w:rsidP="088C8220">
      <w:pPr>
        <w:rPr>
          <w:b/>
          <w:bCs/>
          <w:szCs w:val="22"/>
        </w:rPr>
      </w:pPr>
      <w:r w:rsidRPr="088C8220">
        <w:rPr>
          <w:b/>
          <w:bCs/>
          <w:szCs w:val="22"/>
        </w:rPr>
        <w:t>3.4.5 Passwörter löschen</w:t>
      </w:r>
    </w:p>
    <w:p w14:paraId="4CF1E2F8" w14:textId="44454AB1" w:rsidR="088C8220" w:rsidRDefault="088C8220" w:rsidP="088C8220">
      <w:pPr>
        <w:rPr>
          <w:szCs w:val="22"/>
        </w:rPr>
      </w:pPr>
    </w:p>
    <w:p w14:paraId="562FEC52" w14:textId="1E526908" w:rsidR="10B68924" w:rsidRDefault="10B68924" w:rsidP="088C8220">
      <w:pPr>
        <w:rPr>
          <w:szCs w:val="22"/>
        </w:rPr>
      </w:pPr>
      <w:r w:rsidRPr="088C8220">
        <w:rPr>
          <w:szCs w:val="22"/>
        </w:rPr>
        <w:t xml:space="preserve">3.4.5.1 Wirkungsweise von Passwort bearbeiten </w:t>
      </w:r>
    </w:p>
    <w:p w14:paraId="75A8F3D6" w14:textId="7881F539" w:rsidR="10B68924" w:rsidRDefault="10B68924" w:rsidP="088C8220">
      <w:pPr>
        <w:rPr>
          <w:szCs w:val="22"/>
        </w:rPr>
      </w:pPr>
      <w:r w:rsidRPr="088C8220">
        <w:rPr>
          <w:szCs w:val="22"/>
        </w:rPr>
        <w:t>Bearbeiten bereits bestehender Passwörter</w:t>
      </w:r>
      <w:r w:rsidR="6792D35D" w:rsidRPr="088C8220">
        <w:rPr>
          <w:szCs w:val="22"/>
        </w:rPr>
        <w:t xml:space="preserve"> löschen</w:t>
      </w:r>
      <w:r w:rsidRPr="088C8220">
        <w:rPr>
          <w:szCs w:val="22"/>
        </w:rPr>
        <w:t xml:space="preserve">. </w:t>
      </w:r>
    </w:p>
    <w:p w14:paraId="1095BF34" w14:textId="5ED570BC" w:rsidR="10B68924" w:rsidRDefault="10B68924" w:rsidP="088C8220">
      <w:pPr>
        <w:rPr>
          <w:szCs w:val="22"/>
        </w:rPr>
      </w:pPr>
      <w:r w:rsidRPr="088C8220">
        <w:rPr>
          <w:szCs w:val="22"/>
        </w:rPr>
        <w:t xml:space="preserve"> </w:t>
      </w:r>
    </w:p>
    <w:p w14:paraId="1BB2DF83" w14:textId="117F0E19" w:rsidR="10B68924" w:rsidRDefault="10B68924" w:rsidP="088C8220">
      <w:pPr>
        <w:rPr>
          <w:szCs w:val="22"/>
        </w:rPr>
      </w:pPr>
      <w:r w:rsidRPr="088C8220">
        <w:rPr>
          <w:szCs w:val="22"/>
        </w:rPr>
        <w:t xml:space="preserve">3.4.5.2 Abhängigkeit / Randbedingungen </w:t>
      </w:r>
    </w:p>
    <w:p w14:paraId="64E509E8" w14:textId="4584BF46" w:rsidR="10B68924" w:rsidRDefault="10B68924" w:rsidP="088C8220">
      <w:pPr>
        <w:rPr>
          <w:szCs w:val="22"/>
        </w:rPr>
      </w:pPr>
      <w:r w:rsidRPr="088C8220">
        <w:rPr>
          <w:szCs w:val="22"/>
        </w:rPr>
        <w:t xml:space="preserve"> Bereits bestehendes Passwort in der Datenbank</w:t>
      </w:r>
      <w:r w:rsidR="49790A13" w:rsidRPr="088C8220">
        <w:rPr>
          <w:szCs w:val="22"/>
        </w:rPr>
        <w:t xml:space="preserve"> gespeichert. </w:t>
      </w:r>
    </w:p>
    <w:p w14:paraId="33B4EB7A" w14:textId="702F80EA" w:rsidR="088C8220" w:rsidRDefault="088C8220" w:rsidP="088C8220">
      <w:pPr>
        <w:rPr>
          <w:szCs w:val="22"/>
        </w:rPr>
      </w:pPr>
    </w:p>
    <w:p w14:paraId="630438F7" w14:textId="11CBE40A" w:rsidR="088C8220" w:rsidRDefault="088C8220" w:rsidP="088C8220">
      <w:pPr>
        <w:rPr>
          <w:szCs w:val="22"/>
        </w:rPr>
      </w:pPr>
    </w:p>
    <w:p w14:paraId="357BB510" w14:textId="3BCA86C3" w:rsidR="49790A13" w:rsidRDefault="49790A13" w:rsidP="088C8220">
      <w:pPr>
        <w:rPr>
          <w:b/>
          <w:bCs/>
          <w:szCs w:val="22"/>
        </w:rPr>
      </w:pPr>
      <w:r w:rsidRPr="088C8220">
        <w:rPr>
          <w:b/>
          <w:bCs/>
          <w:szCs w:val="22"/>
        </w:rPr>
        <w:lastRenderedPageBreak/>
        <w:t>3.4.</w:t>
      </w:r>
      <w:r w:rsidR="7B18AFA8" w:rsidRPr="088C8220">
        <w:rPr>
          <w:b/>
          <w:bCs/>
          <w:szCs w:val="22"/>
        </w:rPr>
        <w:t xml:space="preserve">6 Passwort Berechtigungen verwalten </w:t>
      </w:r>
    </w:p>
    <w:p w14:paraId="1ADFA795" w14:textId="44454AB1" w:rsidR="088C8220" w:rsidRDefault="088C8220" w:rsidP="088C8220">
      <w:pPr>
        <w:rPr>
          <w:szCs w:val="22"/>
        </w:rPr>
      </w:pPr>
    </w:p>
    <w:p w14:paraId="4588B321" w14:textId="111021C9" w:rsidR="49790A13" w:rsidRDefault="49790A13" w:rsidP="088C8220">
      <w:pPr>
        <w:rPr>
          <w:szCs w:val="22"/>
        </w:rPr>
      </w:pPr>
      <w:r w:rsidRPr="088C8220">
        <w:rPr>
          <w:szCs w:val="22"/>
        </w:rPr>
        <w:t xml:space="preserve">3.4.6.1 Wirkungsweise von Passwort </w:t>
      </w:r>
      <w:r w:rsidR="6109CB79" w:rsidRPr="088C8220">
        <w:rPr>
          <w:szCs w:val="22"/>
        </w:rPr>
        <w:t xml:space="preserve">Berechtigungen verwalten </w:t>
      </w:r>
    </w:p>
    <w:p w14:paraId="7198A4FE" w14:textId="6BFCEB48" w:rsidR="6109CB79" w:rsidRDefault="6109CB79" w:rsidP="088C8220">
      <w:pPr>
        <w:rPr>
          <w:szCs w:val="22"/>
        </w:rPr>
      </w:pPr>
      <w:r w:rsidRPr="088C8220">
        <w:rPr>
          <w:szCs w:val="22"/>
        </w:rPr>
        <w:t xml:space="preserve">Verwalten wer auf das eigene Passwort Zugriff haben darf. </w:t>
      </w:r>
    </w:p>
    <w:p w14:paraId="717761B7" w14:textId="3E6DE9BB" w:rsidR="49790A13" w:rsidRDefault="49790A13" w:rsidP="088C8220">
      <w:pPr>
        <w:rPr>
          <w:szCs w:val="22"/>
        </w:rPr>
      </w:pPr>
      <w:r w:rsidRPr="088C8220">
        <w:rPr>
          <w:szCs w:val="22"/>
        </w:rPr>
        <w:t xml:space="preserve"> </w:t>
      </w:r>
    </w:p>
    <w:p w14:paraId="4339E547" w14:textId="2DFCAE96" w:rsidR="49790A13" w:rsidRDefault="49790A13" w:rsidP="088C8220">
      <w:pPr>
        <w:rPr>
          <w:szCs w:val="22"/>
        </w:rPr>
      </w:pPr>
      <w:r w:rsidRPr="088C8220">
        <w:rPr>
          <w:szCs w:val="22"/>
        </w:rPr>
        <w:t xml:space="preserve">3.4.6.2 Abhängigkeit / Randbedingungen </w:t>
      </w:r>
    </w:p>
    <w:p w14:paraId="782ABFA4" w14:textId="073E0301" w:rsidR="49790A13" w:rsidRDefault="49790A13" w:rsidP="088C8220">
      <w:pPr>
        <w:rPr>
          <w:szCs w:val="22"/>
        </w:rPr>
      </w:pPr>
      <w:r w:rsidRPr="088C8220">
        <w:rPr>
          <w:szCs w:val="22"/>
        </w:rPr>
        <w:t xml:space="preserve"> </w:t>
      </w:r>
      <w:r w:rsidR="3B75C095" w:rsidRPr="088C8220">
        <w:rPr>
          <w:szCs w:val="22"/>
        </w:rPr>
        <w:t>Keine</w:t>
      </w:r>
    </w:p>
    <w:p w14:paraId="11DF4F95" w14:textId="069DE6F2" w:rsidR="088C8220" w:rsidRDefault="088C8220" w:rsidP="4D8DD7E6">
      <w:pPr>
        <w:rPr>
          <w:szCs w:val="22"/>
        </w:rPr>
      </w:pPr>
    </w:p>
    <w:p w14:paraId="017D1A77" w14:textId="563CCB70" w:rsidR="00CE7946" w:rsidRDefault="00CE7946" w:rsidP="29123752">
      <w:pPr>
        <w:pStyle w:val="berschrift2"/>
      </w:pPr>
      <w:bookmarkStart w:id="58" w:name="_Toc367686395"/>
      <w:bookmarkStart w:id="59" w:name="_Toc379047298"/>
      <w:bookmarkStart w:id="60" w:name="_Toc87523807"/>
      <w:r>
        <w:t>Externe Schnittstellen</w:t>
      </w:r>
      <w:bookmarkEnd w:id="58"/>
      <w:r>
        <w:t xml:space="preserve"> des Produkts</w:t>
      </w:r>
      <w:bookmarkEnd w:id="59"/>
      <w:bookmarkEnd w:id="60"/>
    </w:p>
    <w:p w14:paraId="692A3617" w14:textId="0F35A80E" w:rsidR="00CE7946" w:rsidRDefault="535E574B" w:rsidP="4D8DD7E6">
      <w:pPr>
        <w:rPr>
          <w:szCs w:val="22"/>
        </w:rPr>
      </w:pPr>
      <w:r w:rsidRPr="4D8DD7E6">
        <w:rPr>
          <w:szCs w:val="22"/>
        </w:rPr>
        <w:t>MySQL Datenbank</w:t>
      </w:r>
    </w:p>
    <w:p w14:paraId="05801358" w14:textId="41E47F77" w:rsidR="62219BCA" w:rsidRDefault="00D916FA" w:rsidP="4D8DD7E6">
      <w:pPr>
        <w:rPr>
          <w:szCs w:val="22"/>
        </w:rPr>
      </w:pPr>
      <w:r w:rsidRPr="002F4360">
        <w:rPr>
          <w:noProof/>
        </w:rPr>
        <w:pict w14:anchorId="46B8FD91">
          <v:shape id="Grafik 393500157" o:spid="_x0000_i1075" type="#_x0000_t75" style="width:5in;height:231pt;visibility:visible;mso-wrap-style:square">
            <v:imagedata r:id="rId21" o:title=""/>
          </v:shape>
        </w:pict>
      </w:r>
    </w:p>
    <w:p w14:paraId="136A0356" w14:textId="77777777" w:rsidR="00CE7946" w:rsidRDefault="00CE7946">
      <w:pPr>
        <w:pStyle w:val="berschrift3"/>
      </w:pPr>
      <w:bookmarkStart w:id="61" w:name="_Toc367686396"/>
      <w:bookmarkStart w:id="62" w:name="_Toc379047299"/>
      <w:bookmarkStart w:id="63" w:name="_Toc87523808"/>
      <w:r>
        <w:t>Benutzerschnittstellen</w:t>
      </w:r>
      <w:bookmarkEnd w:id="61"/>
      <w:r>
        <w:t xml:space="preserve"> (User Interfaces)</w:t>
      </w:r>
      <w:bookmarkEnd w:id="62"/>
      <w:bookmarkEnd w:id="63"/>
    </w:p>
    <w:p w14:paraId="4F1A34AB" w14:textId="27051582" w:rsidR="00CE7946" w:rsidRDefault="0495CB3F" w:rsidP="4D8DD7E6">
      <w:pPr>
        <w:rPr>
          <w:szCs w:val="22"/>
        </w:rPr>
      </w:pPr>
      <w:r w:rsidRPr="4D8DD7E6">
        <w:rPr>
          <w:szCs w:val="22"/>
        </w:rPr>
        <w:t>Menüs (Einstellungen)</w:t>
      </w:r>
    </w:p>
    <w:p w14:paraId="43A10E91" w14:textId="490D1C4D" w:rsidR="0495CB3F" w:rsidRDefault="0495CB3F" w:rsidP="4D8DD7E6">
      <w:pPr>
        <w:rPr>
          <w:szCs w:val="22"/>
        </w:rPr>
      </w:pPr>
      <w:r w:rsidRPr="4D8DD7E6">
        <w:rPr>
          <w:szCs w:val="22"/>
        </w:rPr>
        <w:t>Eingabemasken (Login / Registrierung)</w:t>
      </w:r>
    </w:p>
    <w:p w14:paraId="4582700A" w14:textId="72636181" w:rsidR="0495CB3F" w:rsidRDefault="0495CB3F" w:rsidP="4D8DD7E6">
      <w:pPr>
        <w:rPr>
          <w:szCs w:val="22"/>
        </w:rPr>
      </w:pPr>
      <w:r w:rsidRPr="4D8DD7E6">
        <w:rPr>
          <w:szCs w:val="22"/>
        </w:rPr>
        <w:t xml:space="preserve">Grafik (Hintergrund) </w:t>
      </w:r>
    </w:p>
    <w:p w14:paraId="0D3AC478" w14:textId="66C83ADD" w:rsidR="0495CB3F" w:rsidRDefault="0495CB3F" w:rsidP="4D8DD7E6">
      <w:pPr>
        <w:rPr>
          <w:szCs w:val="22"/>
        </w:rPr>
      </w:pPr>
      <w:r w:rsidRPr="4D8DD7E6">
        <w:rPr>
          <w:szCs w:val="22"/>
        </w:rPr>
        <w:t>Ausgabedaten (Passwörter)</w:t>
      </w:r>
    </w:p>
    <w:p w14:paraId="3B635951" w14:textId="77777777" w:rsidR="00CE7946" w:rsidRDefault="00CE7946">
      <w:pPr>
        <w:pStyle w:val="berschrift3"/>
      </w:pPr>
      <w:bookmarkStart w:id="64" w:name="_Toc367686397"/>
      <w:bookmarkStart w:id="65" w:name="_Toc379047300"/>
      <w:bookmarkStart w:id="66" w:name="_Toc87523809"/>
      <w:r>
        <w:t>Systemschnittstellen</w:t>
      </w:r>
      <w:bookmarkEnd w:id="64"/>
      <w:bookmarkEnd w:id="65"/>
      <w:bookmarkEnd w:id="66"/>
    </w:p>
    <w:p w14:paraId="4DCCD4E8" w14:textId="5A06416A" w:rsidR="00CE7946" w:rsidRDefault="103D6AE1" w:rsidP="4D8DD7E6">
      <w:pPr>
        <w:rPr>
          <w:szCs w:val="22"/>
        </w:rPr>
      </w:pPr>
      <w:r w:rsidRPr="4D8DD7E6">
        <w:rPr>
          <w:szCs w:val="22"/>
        </w:rPr>
        <w:t>SQL</w:t>
      </w:r>
    </w:p>
    <w:p w14:paraId="32B3DDE8" w14:textId="484E28A7" w:rsidR="00CE7946" w:rsidRDefault="09DAF50F" w:rsidP="4D8DD7E6">
      <w:pPr>
        <w:pStyle w:val="berschrift4"/>
      </w:pPr>
      <w:bookmarkStart w:id="67" w:name="_Toc367686398"/>
      <w:bookmarkStart w:id="68" w:name="_Toc379047301"/>
      <w:bookmarkStart w:id="69" w:name="_Toc87523810"/>
      <w:r>
        <w:t>MYSQL</w:t>
      </w:r>
      <w:bookmarkEnd w:id="67"/>
      <w:bookmarkEnd w:id="68"/>
      <w:bookmarkEnd w:id="69"/>
    </w:p>
    <w:p w14:paraId="3954C973" w14:textId="77777777" w:rsidR="00CE7946" w:rsidRDefault="00CE7946">
      <w:pPr>
        <w:pStyle w:val="berschrift2"/>
      </w:pPr>
      <w:bookmarkStart w:id="70" w:name="_Toc367686400"/>
      <w:bookmarkStart w:id="71" w:name="_Toc379047303"/>
      <w:bookmarkStart w:id="72" w:name="_Toc87523811"/>
      <w:r>
        <w:t>Sonstige geforderte Produktmerkmale</w:t>
      </w:r>
      <w:bookmarkEnd w:id="70"/>
      <w:bookmarkEnd w:id="71"/>
      <w:bookmarkEnd w:id="72"/>
    </w:p>
    <w:p w14:paraId="429331C1" w14:textId="0B9A262A" w:rsidR="00CE7946" w:rsidRDefault="6249F773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23E88D1C" w14:textId="77777777" w:rsidR="00CE7946" w:rsidRDefault="00CE7946">
      <w:pPr>
        <w:pStyle w:val="berschrift3"/>
      </w:pPr>
      <w:bookmarkStart w:id="73" w:name="_Toc367686401"/>
      <w:bookmarkStart w:id="74" w:name="_Toc379047304"/>
      <w:bookmarkStart w:id="75" w:name="_Toc87523812"/>
      <w:r>
        <w:t>Geschwindigkeitsmerkmale (performance)</w:t>
      </w:r>
      <w:bookmarkEnd w:id="73"/>
      <w:bookmarkEnd w:id="74"/>
      <w:bookmarkEnd w:id="75"/>
    </w:p>
    <w:p w14:paraId="4096D76B" w14:textId="4EA89C26" w:rsidR="00CE7946" w:rsidRDefault="464285D5" w:rsidP="4D8DD7E6">
      <w:pPr>
        <w:rPr>
          <w:szCs w:val="22"/>
        </w:rPr>
      </w:pPr>
      <w:r w:rsidRPr="4D8DD7E6">
        <w:rPr>
          <w:szCs w:val="22"/>
        </w:rPr>
        <w:t>Realtime</w:t>
      </w:r>
    </w:p>
    <w:p w14:paraId="75D30BCB" w14:textId="77777777" w:rsidR="00CE7946" w:rsidRDefault="00CE7946">
      <w:pPr>
        <w:pStyle w:val="berschrift3"/>
      </w:pPr>
      <w:bookmarkStart w:id="76" w:name="_Toc367686402"/>
      <w:bookmarkStart w:id="77" w:name="_Toc379047305"/>
      <w:bookmarkStart w:id="78" w:name="_Toc87523813"/>
      <w:r>
        <w:t>Ressourcenmerkmale (resource)</w:t>
      </w:r>
      <w:bookmarkEnd w:id="76"/>
      <w:bookmarkEnd w:id="77"/>
      <w:bookmarkEnd w:id="78"/>
    </w:p>
    <w:p w14:paraId="7D0C4B18" w14:textId="71BBCBBD" w:rsidR="00CE7946" w:rsidRDefault="40602193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5BA9E39C" w14:textId="77777777" w:rsidR="00CE7946" w:rsidRDefault="00CE7946">
      <w:pPr>
        <w:pStyle w:val="berschrift3"/>
      </w:pPr>
      <w:bookmarkStart w:id="79" w:name="_Toc367686403"/>
      <w:bookmarkStart w:id="80" w:name="_Toc379047306"/>
      <w:bookmarkStart w:id="81" w:name="_Toc87523814"/>
      <w:r>
        <w:t>Schutzmerkmale (security)</w:t>
      </w:r>
      <w:bookmarkEnd w:id="79"/>
      <w:bookmarkEnd w:id="80"/>
      <w:bookmarkEnd w:id="81"/>
    </w:p>
    <w:p w14:paraId="1F8DB64F" w14:textId="53A49E66" w:rsidR="00CE7946" w:rsidRDefault="2C6A577C" w:rsidP="4D8DD7E6">
      <w:pPr>
        <w:rPr>
          <w:szCs w:val="22"/>
        </w:rPr>
      </w:pPr>
      <w:r w:rsidRPr="4D8DD7E6">
        <w:rPr>
          <w:szCs w:val="22"/>
        </w:rPr>
        <w:t>I</w:t>
      </w:r>
      <w:r w:rsidR="2A01ECD1" w:rsidRPr="4D8DD7E6">
        <w:rPr>
          <w:szCs w:val="22"/>
        </w:rPr>
        <w:t>ndi</w:t>
      </w:r>
      <w:r w:rsidR="0EA54CF5" w:rsidRPr="4D8DD7E6">
        <w:rPr>
          <w:szCs w:val="22"/>
        </w:rPr>
        <w:t xml:space="preserve">vidueller </w:t>
      </w:r>
      <w:r w:rsidR="143D0A99" w:rsidRPr="4D8DD7E6">
        <w:rPr>
          <w:szCs w:val="22"/>
        </w:rPr>
        <w:t>Key</w:t>
      </w:r>
    </w:p>
    <w:p w14:paraId="1A97B7FD" w14:textId="2CC1781E" w:rsidR="00CE7946" w:rsidRDefault="00CE7946">
      <w:pPr>
        <w:pStyle w:val="berschrift3"/>
      </w:pPr>
      <w:bookmarkStart w:id="82" w:name="_Toc367686404"/>
      <w:bookmarkStart w:id="83" w:name="_Toc379047307"/>
      <w:bookmarkStart w:id="84" w:name="_Toc87523815"/>
      <w:r>
        <w:t>Sicherheitsmerkmale (safety)</w:t>
      </w:r>
      <w:bookmarkEnd w:id="82"/>
      <w:bookmarkEnd w:id="83"/>
      <w:bookmarkEnd w:id="84"/>
    </w:p>
    <w:p w14:paraId="1699836C" w14:textId="684E3B9B" w:rsidR="048B9FE9" w:rsidRDefault="048B9FE9" w:rsidP="4D8DD7E6">
      <w:pPr>
        <w:rPr>
          <w:szCs w:val="22"/>
        </w:rPr>
      </w:pPr>
      <w:r w:rsidRPr="4D8DD7E6">
        <w:rPr>
          <w:szCs w:val="22"/>
        </w:rPr>
        <w:t>Passwort Verschlüsselung</w:t>
      </w:r>
    </w:p>
    <w:p w14:paraId="6CAD1822" w14:textId="77777777" w:rsidR="00CE7946" w:rsidRDefault="00CE7946">
      <w:pPr>
        <w:pStyle w:val="berschrift3"/>
      </w:pPr>
      <w:bookmarkStart w:id="85" w:name="_Toc367686405"/>
      <w:bookmarkStart w:id="86" w:name="_Toc379047308"/>
      <w:bookmarkStart w:id="87" w:name="_Toc87523816"/>
      <w:r>
        <w:lastRenderedPageBreak/>
        <w:t>Portabilitätsmerkmale (portability)</w:t>
      </w:r>
      <w:bookmarkEnd w:id="85"/>
      <w:bookmarkEnd w:id="86"/>
      <w:bookmarkEnd w:id="87"/>
    </w:p>
    <w:p w14:paraId="4783C743" w14:textId="2CBED37A" w:rsidR="00CE7946" w:rsidRDefault="1FB2942C" w:rsidP="4D8DD7E6">
      <w:pPr>
        <w:rPr>
          <w:szCs w:val="22"/>
        </w:rPr>
      </w:pPr>
      <w:r w:rsidRPr="4D8DD7E6">
        <w:rPr>
          <w:szCs w:val="22"/>
        </w:rPr>
        <w:t xml:space="preserve">HTML Bootstrap </w:t>
      </w:r>
    </w:p>
    <w:p w14:paraId="401D3436" w14:textId="53FF31F4" w:rsidR="1FB2942C" w:rsidRDefault="1FB2942C" w:rsidP="4D8DD7E6">
      <w:pPr>
        <w:rPr>
          <w:szCs w:val="22"/>
        </w:rPr>
      </w:pPr>
      <w:r w:rsidRPr="4D8DD7E6">
        <w:rPr>
          <w:szCs w:val="22"/>
        </w:rPr>
        <w:t>HTML 5</w:t>
      </w:r>
    </w:p>
    <w:p w14:paraId="395791AB" w14:textId="58C503CA" w:rsidR="1FB2942C" w:rsidRDefault="1FB2942C" w:rsidP="4D8DD7E6">
      <w:pPr>
        <w:rPr>
          <w:szCs w:val="22"/>
        </w:rPr>
      </w:pPr>
      <w:r w:rsidRPr="4D8DD7E6">
        <w:rPr>
          <w:szCs w:val="22"/>
        </w:rPr>
        <w:t>Springboot</w:t>
      </w:r>
    </w:p>
    <w:p w14:paraId="2580395F" w14:textId="3EFCF817" w:rsidR="00CE7946" w:rsidRDefault="00CE7946">
      <w:pPr>
        <w:pStyle w:val="berschrift3"/>
      </w:pPr>
      <w:bookmarkStart w:id="88" w:name="_Toc367686406"/>
      <w:bookmarkStart w:id="89" w:name="_Toc379047309"/>
      <w:bookmarkStart w:id="90" w:name="_Toc87523817"/>
      <w:r>
        <w:t>Stabilitätsmerkmale (reliability)</w:t>
      </w:r>
      <w:bookmarkEnd w:id="88"/>
      <w:bookmarkEnd w:id="89"/>
      <w:bookmarkEnd w:id="90"/>
    </w:p>
    <w:p w14:paraId="30F860B2" w14:textId="4F39C951" w:rsidR="6C84CDC8" w:rsidRDefault="6C84CDC8" w:rsidP="4D8DD7E6">
      <w:pPr>
        <w:rPr>
          <w:szCs w:val="22"/>
        </w:rPr>
      </w:pPr>
      <w:r w:rsidRPr="4D8DD7E6">
        <w:rPr>
          <w:szCs w:val="22"/>
        </w:rPr>
        <w:t>Redundante Server mit vom Internet getrennten Backups</w:t>
      </w:r>
    </w:p>
    <w:p w14:paraId="1908CF20" w14:textId="0786F14B" w:rsidR="00CE7946" w:rsidRDefault="00CE7946">
      <w:pPr>
        <w:pStyle w:val="berschrift3"/>
      </w:pPr>
      <w:bookmarkStart w:id="91" w:name="_Toc367686407"/>
      <w:bookmarkStart w:id="92" w:name="_Toc379047310"/>
      <w:bookmarkStart w:id="93" w:name="_Toc87523818"/>
      <w:r>
        <w:t>Wartungsmerkmale (maintenance)</w:t>
      </w:r>
      <w:bookmarkEnd w:id="91"/>
      <w:bookmarkEnd w:id="92"/>
      <w:bookmarkEnd w:id="93"/>
    </w:p>
    <w:p w14:paraId="5C43897E" w14:textId="252623D7" w:rsidR="3160F150" w:rsidRDefault="3160F150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2328BF70" w14:textId="14FCBF93" w:rsidR="00CE7946" w:rsidRDefault="00CE7946">
      <w:pPr>
        <w:pStyle w:val="berschrift3"/>
      </w:pPr>
      <w:bookmarkStart w:id="94" w:name="_Toc367686408"/>
      <w:bookmarkStart w:id="95" w:name="_Toc379047311"/>
      <w:bookmarkStart w:id="96" w:name="_Toc87523819"/>
      <w:r>
        <w:t>Wiederverwendbarkeitsmerkmale (reuse)</w:t>
      </w:r>
      <w:bookmarkEnd w:id="94"/>
      <w:bookmarkEnd w:id="95"/>
      <w:bookmarkEnd w:id="96"/>
    </w:p>
    <w:p w14:paraId="388CE936" w14:textId="79175523" w:rsidR="5E77D8F2" w:rsidRDefault="5E77D8F2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09992FC0" w14:textId="019C65D9" w:rsidR="00CE7946" w:rsidRDefault="00CE7946">
      <w:pPr>
        <w:pStyle w:val="berschrift3"/>
      </w:pPr>
      <w:bookmarkStart w:id="97" w:name="_Toc379047312"/>
      <w:bookmarkStart w:id="98" w:name="_Toc367686409"/>
      <w:bookmarkStart w:id="99" w:name="_Toc87523820"/>
      <w:r>
        <w:t>Benutzbarkeitsmerkmale (usability)</w:t>
      </w:r>
      <w:bookmarkEnd w:id="97"/>
      <w:bookmarkEnd w:id="99"/>
    </w:p>
    <w:bookmarkEnd w:id="98"/>
    <w:p w14:paraId="2CB58D1A" w14:textId="33383098" w:rsidR="75E83AC3" w:rsidRDefault="75E83AC3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50860CB4" w14:textId="4A8B2BF0" w:rsidR="4D8DD7E6" w:rsidRDefault="4D8DD7E6" w:rsidP="4D8DD7E6">
      <w:pPr>
        <w:rPr>
          <w:szCs w:val="22"/>
        </w:rPr>
      </w:pPr>
    </w:p>
    <w:p w14:paraId="5440514B" w14:textId="5984249D" w:rsidR="00CE7946" w:rsidRDefault="00CE7946">
      <w:pPr>
        <w:pStyle w:val="berschrift1"/>
      </w:pPr>
      <w:r>
        <w:br w:type="page"/>
      </w:r>
      <w:bookmarkStart w:id="100" w:name="_Toc379047313"/>
      <w:bookmarkStart w:id="101" w:name="_Ref398436685"/>
      <w:bookmarkStart w:id="102" w:name="_Ref398436859"/>
      <w:bookmarkStart w:id="103" w:name="_Ref398436862"/>
      <w:bookmarkStart w:id="104" w:name="_Toc87523821"/>
      <w:r>
        <w:lastRenderedPageBreak/>
        <w:t>Vorgaben an die Projektabwicklung</w:t>
      </w:r>
      <w:bookmarkEnd w:id="100"/>
      <w:bookmarkEnd w:id="101"/>
      <w:bookmarkEnd w:id="102"/>
      <w:bookmarkEnd w:id="103"/>
      <w:bookmarkEnd w:id="104"/>
    </w:p>
    <w:p w14:paraId="51E48CF8" w14:textId="42534063" w:rsidR="00CE7946" w:rsidRDefault="00CE7946">
      <w:pPr>
        <w:pStyle w:val="berschrift2"/>
      </w:pPr>
      <w:bookmarkStart w:id="105" w:name="_Toc367686410"/>
      <w:bookmarkStart w:id="106" w:name="_Toc379047314"/>
      <w:bookmarkStart w:id="107" w:name="_Toc87523822"/>
      <w:r>
        <w:t>Anforderungen an die Realisierung</w:t>
      </w:r>
      <w:bookmarkEnd w:id="105"/>
      <w:bookmarkEnd w:id="106"/>
      <w:bookmarkEnd w:id="107"/>
    </w:p>
    <w:p w14:paraId="49D8E89C" w14:textId="6EA53F71" w:rsidR="0E17559C" w:rsidRDefault="0E17559C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1E1AB7E7" w14:textId="2EF51735" w:rsidR="00CE7946" w:rsidRDefault="00CE7946">
      <w:pPr>
        <w:pStyle w:val="berschrift2"/>
      </w:pPr>
      <w:bookmarkStart w:id="108" w:name="_Toc367686412"/>
      <w:bookmarkStart w:id="109" w:name="_Toc379047315"/>
      <w:bookmarkStart w:id="110" w:name="_Toc87523823"/>
      <w:r>
        <w:t>Fertige und zugekaufte Komponenten</w:t>
      </w:r>
      <w:bookmarkEnd w:id="108"/>
      <w:bookmarkEnd w:id="109"/>
      <w:bookmarkEnd w:id="110"/>
    </w:p>
    <w:p w14:paraId="1EA98AFA" w14:textId="1E2AB588" w:rsidR="2E9C0D56" w:rsidRDefault="2E9C0D56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518B13EF" w14:textId="77777777" w:rsidR="00CE7946" w:rsidRDefault="00CE7946">
      <w:pPr>
        <w:pStyle w:val="berschrift2"/>
      </w:pPr>
      <w:bookmarkStart w:id="111" w:name="_Toc367686413"/>
      <w:bookmarkStart w:id="112" w:name="_Toc379047316"/>
      <w:bookmarkStart w:id="113" w:name="_Toc87523824"/>
      <w:r>
        <w:t>Unterauftragnehmer</w:t>
      </w:r>
      <w:bookmarkEnd w:id="111"/>
      <w:bookmarkEnd w:id="112"/>
      <w:bookmarkEnd w:id="113"/>
    </w:p>
    <w:p w14:paraId="3EE89435" w14:textId="554DA8C3" w:rsidR="569B79E3" w:rsidRDefault="569B79E3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1817981A" w14:textId="77777777" w:rsidR="00CE7946" w:rsidRDefault="00CE7946">
      <w:pPr>
        <w:pStyle w:val="berschrift2"/>
      </w:pPr>
      <w:bookmarkStart w:id="114" w:name="_Toc367686414"/>
      <w:bookmarkStart w:id="115" w:name="_Toc379047317"/>
      <w:bookmarkStart w:id="116" w:name="_Toc87523825"/>
      <w:r>
        <w:t>Abnahmebedingungen</w:t>
      </w:r>
      <w:bookmarkEnd w:id="114"/>
      <w:bookmarkEnd w:id="115"/>
      <w:bookmarkEnd w:id="116"/>
    </w:p>
    <w:p w14:paraId="6D9960AE" w14:textId="799A445D" w:rsidR="6DECC0CE" w:rsidRDefault="6DECC0CE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4565C139" w14:textId="75A59218" w:rsidR="00CE7946" w:rsidRDefault="00CE7946">
      <w:pPr>
        <w:pStyle w:val="berschrift2"/>
      </w:pPr>
      <w:bookmarkStart w:id="117" w:name="_Toc367686415"/>
      <w:bookmarkStart w:id="118" w:name="_Toc379047318"/>
      <w:bookmarkStart w:id="119" w:name="_Toc87523826"/>
      <w:r>
        <w:t>Lieferbedingungen</w:t>
      </w:r>
      <w:bookmarkEnd w:id="117"/>
      <w:bookmarkEnd w:id="118"/>
      <w:bookmarkEnd w:id="119"/>
      <w:r>
        <w:t xml:space="preserve"> </w:t>
      </w:r>
    </w:p>
    <w:p w14:paraId="08F4E1E2" w14:textId="46D9437B" w:rsidR="4A2AF1FE" w:rsidRDefault="4A2AF1FE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4D6DBD5A" w14:textId="68137C1B" w:rsidR="00CE7946" w:rsidRDefault="00CE7946">
      <w:pPr>
        <w:pStyle w:val="berschrift2"/>
      </w:pPr>
      <w:bookmarkStart w:id="120" w:name="_Toc379047319"/>
      <w:bookmarkStart w:id="121" w:name="_Toc367686416"/>
      <w:bookmarkStart w:id="122" w:name="_Toc87523827"/>
      <w:r>
        <w:t>Anforderungen an den Einsatz</w:t>
      </w:r>
      <w:bookmarkEnd w:id="120"/>
      <w:bookmarkEnd w:id="122"/>
    </w:p>
    <w:p w14:paraId="55325F84" w14:textId="3375B091" w:rsidR="0AD0FFA7" w:rsidRDefault="0AD0FFA7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07B533E1" w14:textId="2AFCF64A" w:rsidR="00CE7946" w:rsidRDefault="00CE7946">
      <w:pPr>
        <w:pStyle w:val="berschrift2"/>
      </w:pPr>
      <w:bookmarkStart w:id="123" w:name="_Toc379047320"/>
      <w:bookmarkStart w:id="124" w:name="_Toc87523828"/>
      <w:r>
        <w:t>Gewährleistung</w:t>
      </w:r>
      <w:bookmarkEnd w:id="121"/>
      <w:bookmarkEnd w:id="123"/>
      <w:bookmarkEnd w:id="124"/>
    </w:p>
    <w:p w14:paraId="71A59664" w14:textId="2FA85D91" w:rsidR="7660FF35" w:rsidRDefault="7660FF35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4B18320F" w14:textId="5CEBA2D0" w:rsidR="4D8DD7E6" w:rsidRDefault="4D8DD7E6" w:rsidP="4D8DD7E6">
      <w:pPr>
        <w:rPr>
          <w:szCs w:val="22"/>
        </w:rPr>
      </w:pPr>
    </w:p>
    <w:p w14:paraId="3FF0D774" w14:textId="676DCC8D" w:rsidR="00CE7946" w:rsidRDefault="00CE7946">
      <w:pPr>
        <w:pStyle w:val="berschrift1"/>
      </w:pPr>
      <w:bookmarkStart w:id="125" w:name="_Toc367686411"/>
      <w:bookmarkStart w:id="126" w:name="_Toc367686417"/>
      <w:r>
        <w:br w:type="page"/>
      </w:r>
      <w:bookmarkStart w:id="127" w:name="_Toc379047321"/>
      <w:bookmarkStart w:id="128" w:name="_Ref398436789"/>
      <w:bookmarkStart w:id="129" w:name="_Ref398436813"/>
      <w:bookmarkStart w:id="130" w:name="_Ref398436816"/>
      <w:bookmarkStart w:id="131" w:name="_Ref398438025"/>
      <w:bookmarkStart w:id="132" w:name="_Toc87523829"/>
      <w:r>
        <w:lastRenderedPageBreak/>
        <w:t>Verpflichtungen des Auftraggebers</w:t>
      </w:r>
      <w:bookmarkEnd w:id="125"/>
      <w:bookmarkEnd w:id="127"/>
      <w:bookmarkEnd w:id="128"/>
      <w:bookmarkEnd w:id="129"/>
      <w:bookmarkEnd w:id="130"/>
      <w:bookmarkEnd w:id="131"/>
      <w:bookmarkEnd w:id="132"/>
    </w:p>
    <w:p w14:paraId="302E9E9B" w14:textId="676F0637" w:rsidR="0244D262" w:rsidRDefault="0244D262" w:rsidP="4D8DD7E6">
      <w:pPr>
        <w:rPr>
          <w:szCs w:val="22"/>
        </w:rPr>
      </w:pPr>
      <w:r w:rsidRPr="4D8DD7E6">
        <w:rPr>
          <w:szCs w:val="22"/>
        </w:rPr>
        <w:t>Keine</w:t>
      </w:r>
    </w:p>
    <w:p w14:paraId="1C0970F7" w14:textId="729F4E65" w:rsidR="00CE7946" w:rsidRDefault="00CE7946">
      <w:pPr>
        <w:pStyle w:val="berschrift1"/>
      </w:pPr>
      <w:bookmarkStart w:id="133" w:name="_Toc367686418"/>
      <w:bookmarkEnd w:id="126"/>
      <w:r>
        <w:br w:type="page"/>
      </w:r>
      <w:bookmarkStart w:id="134" w:name="_Toc379047322"/>
      <w:bookmarkStart w:id="135" w:name="_Toc87523830"/>
      <w:r>
        <w:lastRenderedPageBreak/>
        <w:t>Literaturverweise</w:t>
      </w:r>
      <w:bookmarkEnd w:id="133"/>
      <w:bookmarkEnd w:id="134"/>
      <w:bookmarkEnd w:id="135"/>
    </w:p>
    <w:p w14:paraId="392BBEAE" w14:textId="1DB790C2" w:rsidR="555189AA" w:rsidRDefault="555189AA" w:rsidP="4D8DD7E6">
      <w:pPr>
        <w:rPr>
          <w:szCs w:val="22"/>
        </w:rPr>
      </w:pPr>
      <w:r w:rsidRPr="4D8DD7E6">
        <w:rPr>
          <w:szCs w:val="22"/>
        </w:rPr>
        <w:t>K</w:t>
      </w:r>
      <w:r w:rsidR="4FF4E52A" w:rsidRPr="4D8DD7E6">
        <w:rPr>
          <w:szCs w:val="22"/>
        </w:rPr>
        <w:t>eine</w:t>
      </w:r>
    </w:p>
    <w:p w14:paraId="697281E5" w14:textId="2E9EAAE2" w:rsidR="00CE7946" w:rsidRDefault="00CE7946">
      <w:pPr>
        <w:pStyle w:val="berschrift1"/>
      </w:pPr>
      <w:bookmarkStart w:id="136" w:name="_Toc379047323"/>
      <w:r>
        <w:br w:type="page"/>
      </w:r>
      <w:bookmarkStart w:id="137" w:name="_Toc87523831"/>
      <w:r>
        <w:lastRenderedPageBreak/>
        <w:t>Anhang</w:t>
      </w:r>
      <w:bookmarkEnd w:id="136"/>
      <w:bookmarkEnd w:id="137"/>
    </w:p>
    <w:p w14:paraId="392C2149" w14:textId="7543B535" w:rsidR="00CE7946" w:rsidRDefault="5D70F3F4" w:rsidP="4D8DD7E6">
      <w:pPr>
        <w:rPr>
          <w:szCs w:val="22"/>
        </w:rPr>
      </w:pPr>
      <w:r w:rsidRPr="4D8DD7E6">
        <w:rPr>
          <w:szCs w:val="22"/>
        </w:rPr>
        <w:t xml:space="preserve">Kein Anhang </w:t>
      </w:r>
    </w:p>
    <w:sectPr w:rsidR="00CE7946">
      <w:headerReference w:type="default" r:id="rId22"/>
      <w:pgSz w:w="11907" w:h="16840" w:code="9"/>
      <w:pgMar w:top="1418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710F" w14:textId="77777777" w:rsidR="00D916FA" w:rsidRDefault="00D916FA">
      <w:r>
        <w:separator/>
      </w:r>
    </w:p>
  </w:endnote>
  <w:endnote w:type="continuationSeparator" w:id="0">
    <w:p w14:paraId="5A9F5D68" w14:textId="77777777" w:rsidR="00D916FA" w:rsidRDefault="00D9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1688"/>
      <w:gridCol w:w="2139"/>
      <w:gridCol w:w="992"/>
      <w:gridCol w:w="1985"/>
      <w:gridCol w:w="1985"/>
    </w:tblGrid>
    <w:tr w:rsidR="00CE7946" w14:paraId="0470C8FE" w14:textId="77777777">
      <w:trPr>
        <w:cantSplit/>
      </w:trPr>
      <w:tc>
        <w:tcPr>
          <w:tcW w:w="4748" w:type="dxa"/>
          <w:gridSpan w:val="3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42FBAA14" w14:textId="77777777" w:rsidR="00CE7946" w:rsidRDefault="00CE7946">
          <w:pPr>
            <w:spacing w:before="57" w:after="57"/>
            <w:rPr>
              <w:b/>
            </w:rPr>
          </w:pPr>
        </w:p>
      </w:tc>
      <w:tc>
        <w:tcPr>
          <w:tcW w:w="496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BB89D21" w14:textId="77777777" w:rsidR="00CE7946" w:rsidRDefault="00CE7946">
          <w:pPr>
            <w:spacing w:before="57" w:after="57"/>
            <w:jc w:val="right"/>
            <w:rPr>
              <w:b/>
            </w:rPr>
          </w:pPr>
        </w:p>
      </w:tc>
    </w:tr>
    <w:tr w:rsidR="00CE7946" w14:paraId="644983C7" w14:textId="77777777">
      <w:trPr>
        <w:cantSplit/>
      </w:trPr>
      <w:tc>
        <w:tcPr>
          <w:tcW w:w="4748" w:type="dxa"/>
          <w:gridSpan w:val="3"/>
          <w:tcBorders>
            <w:top w:val="single" w:sz="6" w:space="0" w:color="auto"/>
            <w:right w:val="single" w:sz="6" w:space="0" w:color="auto"/>
          </w:tcBorders>
        </w:tcPr>
        <w:p w14:paraId="75DB6F1E" w14:textId="77777777" w:rsidR="00CE7946" w:rsidRDefault="00CE7946">
          <w:pPr>
            <w:spacing w:before="57"/>
            <w:rPr>
              <w:b/>
            </w:rPr>
          </w:pPr>
          <w:r>
            <w:rPr>
              <w:b/>
            </w:rPr>
            <w:t>Ersteller:</w:t>
          </w:r>
        </w:p>
      </w:tc>
      <w:tc>
        <w:tcPr>
          <w:tcW w:w="4962" w:type="dxa"/>
          <w:gridSpan w:val="3"/>
          <w:tcBorders>
            <w:top w:val="single" w:sz="6" w:space="0" w:color="auto"/>
            <w:left w:val="single" w:sz="6" w:space="0" w:color="auto"/>
          </w:tcBorders>
        </w:tcPr>
        <w:p w14:paraId="7E42D099" w14:textId="77777777" w:rsidR="00CE7946" w:rsidRDefault="00CE7946">
          <w:pPr>
            <w:tabs>
              <w:tab w:val="left" w:pos="992"/>
            </w:tabs>
            <w:spacing w:before="57"/>
            <w:rPr>
              <w:b/>
            </w:rPr>
          </w:pPr>
          <w:r>
            <w:rPr>
              <w:b/>
            </w:rPr>
            <w:t>Prüfer:</w:t>
          </w:r>
          <w:r>
            <w:rPr>
              <w:b/>
            </w:rPr>
            <w:tab/>
          </w:r>
        </w:p>
      </w:tc>
    </w:tr>
    <w:tr w:rsidR="00CE7946" w14:paraId="4EB08CA0" w14:textId="77777777" w:rsidTr="006A763F">
      <w:trPr>
        <w:cantSplit/>
      </w:trPr>
      <w:tc>
        <w:tcPr>
          <w:tcW w:w="921" w:type="dxa"/>
          <w:tcBorders>
            <w:bottom w:val="single" w:sz="6" w:space="0" w:color="auto"/>
          </w:tcBorders>
        </w:tcPr>
        <w:p w14:paraId="73514F6B" w14:textId="77777777" w:rsidR="00CE7946" w:rsidRDefault="00CE7946">
          <w:pPr>
            <w:tabs>
              <w:tab w:val="left" w:pos="6946"/>
            </w:tabs>
          </w:pPr>
          <w:r>
            <w:t>Abt.:</w:t>
          </w:r>
        </w:p>
        <w:p w14:paraId="1160ABD1" w14:textId="77777777" w:rsidR="00CE7946" w:rsidRDefault="00CE7946">
          <w:pPr>
            <w:tabs>
              <w:tab w:val="left" w:pos="6946"/>
            </w:tabs>
          </w:pPr>
          <w:r>
            <w:t>Name:</w:t>
          </w:r>
        </w:p>
        <w:p w14:paraId="44AC32CA" w14:textId="77777777" w:rsidR="00CE7946" w:rsidRDefault="00CE7946">
          <w:pPr>
            <w:tabs>
              <w:tab w:val="left" w:pos="6946"/>
            </w:tabs>
            <w:spacing w:after="57"/>
          </w:pPr>
          <w:r>
            <w:t>Tel.:</w:t>
          </w:r>
        </w:p>
      </w:tc>
      <w:tc>
        <w:tcPr>
          <w:tcW w:w="1688" w:type="dxa"/>
          <w:tcBorders>
            <w:bottom w:val="single" w:sz="6" w:space="0" w:color="auto"/>
          </w:tcBorders>
        </w:tcPr>
        <w:p w14:paraId="1D253C43" w14:textId="77777777" w:rsidR="00CE7946" w:rsidRDefault="003673B2">
          <w:pPr>
            <w:tabs>
              <w:tab w:val="left" w:pos="6946"/>
            </w:tabs>
          </w:pPr>
          <w:r>
            <w:t>Informatik</w:t>
          </w:r>
        </w:p>
        <w:p w14:paraId="388597C1" w14:textId="77777777" w:rsidR="00CE7946" w:rsidRDefault="003673B2">
          <w:pPr>
            <w:tabs>
              <w:tab w:val="left" w:pos="6946"/>
            </w:tabs>
          </w:pPr>
          <w:r>
            <w:t>Milan Vukovic</w:t>
          </w:r>
        </w:p>
        <w:p w14:paraId="781B908A" w14:textId="77777777" w:rsidR="00CE7946" w:rsidRDefault="003673B2">
          <w:pPr>
            <w:tabs>
              <w:tab w:val="left" w:pos="6946"/>
            </w:tabs>
            <w:spacing w:after="57"/>
          </w:pPr>
          <w:r>
            <w:t>06601999596</w:t>
          </w:r>
        </w:p>
      </w:tc>
      <w:tc>
        <w:tcPr>
          <w:tcW w:w="2139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4FEA2" w14:textId="77777777" w:rsidR="00CE7946" w:rsidRDefault="00CE7946">
          <w:pPr>
            <w:tabs>
              <w:tab w:val="left" w:pos="6946"/>
            </w:tabs>
          </w:pPr>
          <w:r>
            <w:t>Unterschrift:</w:t>
          </w:r>
        </w:p>
      </w:tc>
      <w:tc>
        <w:tcPr>
          <w:tcW w:w="992" w:type="dxa"/>
          <w:tcBorders>
            <w:bottom w:val="single" w:sz="6" w:space="0" w:color="auto"/>
          </w:tcBorders>
        </w:tcPr>
        <w:p w14:paraId="0D297A7A" w14:textId="77777777" w:rsidR="00CE7946" w:rsidRDefault="00CE7946">
          <w:pPr>
            <w:tabs>
              <w:tab w:val="left" w:pos="6946"/>
            </w:tabs>
          </w:pPr>
          <w:r>
            <w:t>Abt.:</w:t>
          </w:r>
        </w:p>
        <w:p w14:paraId="0B4C43D6" w14:textId="77777777" w:rsidR="00CE7946" w:rsidRDefault="00CE7946">
          <w:pPr>
            <w:tabs>
              <w:tab w:val="left" w:pos="6946"/>
            </w:tabs>
          </w:pPr>
          <w:r>
            <w:t>Name:</w:t>
          </w:r>
        </w:p>
        <w:p w14:paraId="07D30DFC" w14:textId="77777777" w:rsidR="00CE7946" w:rsidRDefault="00CE7946">
          <w:pPr>
            <w:tabs>
              <w:tab w:val="left" w:pos="6946"/>
            </w:tabs>
            <w:spacing w:after="57"/>
          </w:pPr>
          <w:r>
            <w:t>Tel.:</w:t>
          </w:r>
        </w:p>
      </w:tc>
      <w:tc>
        <w:tcPr>
          <w:tcW w:w="1985" w:type="dxa"/>
          <w:tcBorders>
            <w:bottom w:val="single" w:sz="6" w:space="0" w:color="auto"/>
          </w:tcBorders>
        </w:tcPr>
        <w:p w14:paraId="46CC3A96" w14:textId="4E4782D1" w:rsidR="00CE7946" w:rsidRPr="006A763F" w:rsidRDefault="006A763F">
          <w:pPr>
            <w:tabs>
              <w:tab w:val="left" w:pos="6946"/>
            </w:tabs>
            <w:rPr>
              <w:lang w:val="en-US"/>
            </w:rPr>
          </w:pPr>
          <w:r w:rsidRPr="006A763F">
            <w:rPr>
              <w:lang w:val="en-US"/>
            </w:rPr>
            <w:t>Informatik</w:t>
          </w:r>
        </w:p>
        <w:p w14:paraId="23F0759E" w14:textId="1635FCDA" w:rsidR="00CE7946" w:rsidRPr="006A763F" w:rsidRDefault="006A763F">
          <w:pPr>
            <w:tabs>
              <w:tab w:val="left" w:pos="6946"/>
            </w:tabs>
            <w:rPr>
              <w:lang w:val="en-US"/>
            </w:rPr>
          </w:pPr>
          <w:r w:rsidRPr="006A763F">
            <w:rPr>
              <w:lang w:val="en-US"/>
            </w:rPr>
            <w:t>Simon S</w:t>
          </w:r>
          <w:r>
            <w:rPr>
              <w:lang w:val="en-US"/>
            </w:rPr>
            <w:t>chnetzer</w:t>
          </w:r>
        </w:p>
        <w:p w14:paraId="5ADD022B" w14:textId="6569A14B" w:rsidR="00CE7946" w:rsidRPr="006A763F" w:rsidRDefault="006A763F">
          <w:pPr>
            <w:tabs>
              <w:tab w:val="left" w:pos="6946"/>
            </w:tabs>
            <w:spacing w:after="57"/>
            <w:rPr>
              <w:lang w:val="en-US"/>
            </w:rPr>
          </w:pPr>
          <w:r>
            <w:rPr>
              <w:lang w:val="en-US"/>
            </w:rPr>
            <w:t>0660 123185654</w:t>
          </w:r>
        </w:p>
      </w:tc>
      <w:tc>
        <w:tcPr>
          <w:tcW w:w="1985" w:type="dxa"/>
          <w:tcBorders>
            <w:left w:val="single" w:sz="6" w:space="0" w:color="auto"/>
            <w:bottom w:val="single" w:sz="6" w:space="0" w:color="auto"/>
          </w:tcBorders>
        </w:tcPr>
        <w:p w14:paraId="6BA9084E" w14:textId="77777777" w:rsidR="00CE7946" w:rsidRDefault="00CE7946">
          <w:pPr>
            <w:tabs>
              <w:tab w:val="left" w:pos="6946"/>
            </w:tabs>
          </w:pPr>
          <w:r>
            <w:t>Unterschrift:</w:t>
          </w:r>
        </w:p>
      </w:tc>
    </w:tr>
    <w:tr w:rsidR="00CE7946" w14:paraId="27270DB8" w14:textId="77777777">
      <w:trPr>
        <w:cantSplit/>
      </w:trPr>
      <w:tc>
        <w:tcPr>
          <w:tcW w:w="921" w:type="dxa"/>
        </w:tcPr>
        <w:p w14:paraId="660FAC5E" w14:textId="77777777" w:rsidR="00CE7946" w:rsidRDefault="00CE7946">
          <w:pPr>
            <w:tabs>
              <w:tab w:val="left" w:pos="6946"/>
            </w:tabs>
            <w:spacing w:before="57"/>
          </w:pPr>
          <w:r>
            <w:t>File:</w:t>
          </w:r>
        </w:p>
      </w:tc>
      <w:tc>
        <w:tcPr>
          <w:tcW w:w="3827" w:type="dxa"/>
          <w:gridSpan w:val="2"/>
        </w:tcPr>
        <w:p w14:paraId="02546E9D" w14:textId="77777777" w:rsidR="00CE7946" w:rsidRDefault="00CE7946">
          <w:pPr>
            <w:tabs>
              <w:tab w:val="left" w:pos="6946"/>
            </w:tabs>
            <w:spacing w:before="57"/>
          </w:pPr>
        </w:p>
      </w:tc>
      <w:tc>
        <w:tcPr>
          <w:tcW w:w="992" w:type="dxa"/>
          <w:tcBorders>
            <w:left w:val="single" w:sz="6" w:space="0" w:color="auto"/>
          </w:tcBorders>
        </w:tcPr>
        <w:p w14:paraId="7C24360D" w14:textId="77777777" w:rsidR="00CE7946" w:rsidRDefault="00CE7946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</w:tcPr>
        <w:p w14:paraId="143A99B2" w14:textId="0A0D62CD" w:rsidR="00CE7946" w:rsidRDefault="006A763F">
          <w:pPr>
            <w:tabs>
              <w:tab w:val="left" w:pos="6946"/>
            </w:tabs>
            <w:spacing w:before="57"/>
          </w:pPr>
          <w:r>
            <w:t>Abgeschlossen</w:t>
          </w:r>
        </w:p>
      </w:tc>
    </w:tr>
    <w:tr w:rsidR="006A763F" w14:paraId="641B4B4B" w14:textId="77777777" w:rsidTr="006A763F">
      <w:trPr>
        <w:gridAfter w:val="3"/>
        <w:wAfter w:w="4962" w:type="dxa"/>
        <w:cantSplit/>
      </w:trPr>
      <w:tc>
        <w:tcPr>
          <w:tcW w:w="921" w:type="dxa"/>
        </w:tcPr>
        <w:p w14:paraId="20460D55" w14:textId="77777777" w:rsidR="006A763F" w:rsidRDefault="006A763F">
          <w:r>
            <w:t>Datum:</w:t>
          </w:r>
        </w:p>
      </w:tc>
      <w:tc>
        <w:tcPr>
          <w:tcW w:w="3827" w:type="dxa"/>
          <w:gridSpan w:val="2"/>
          <w:tcBorders>
            <w:right w:val="single" w:sz="6" w:space="0" w:color="auto"/>
          </w:tcBorders>
        </w:tcPr>
        <w:p w14:paraId="3A7A4647" w14:textId="77777777" w:rsidR="006A763F" w:rsidRDefault="006A763F">
          <w:r>
            <w:t>21.09.2021</w:t>
          </w:r>
        </w:p>
      </w:tc>
    </w:tr>
  </w:tbl>
  <w:p w14:paraId="06245E08" w14:textId="77777777" w:rsidR="00CE7946" w:rsidRDefault="00CE7946">
    <w:pPr>
      <w:pStyle w:val="Fuzeil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9ED5" w14:textId="77777777" w:rsidR="00CE7946" w:rsidRDefault="00CE7946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 w:rsidR="002F5FFB">
      <w:rPr>
        <w:noProof/>
      </w:rPr>
      <w:t>5</w:t>
    </w:r>
    <w:r>
      <w:fldChar w:fldCharType="end"/>
    </w:r>
    <w:r>
      <w:t xml:space="preserve"> / </w:t>
    </w:r>
    <w:fldSimple w:instr="NUMPAGES  \* MERGEFORMAT">
      <w:r w:rsidR="002F5FFB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8A8B" w14:textId="77777777" w:rsidR="00D916FA" w:rsidRDefault="00D916FA">
      <w:r>
        <w:separator/>
      </w:r>
    </w:p>
  </w:footnote>
  <w:footnote w:type="continuationSeparator" w:id="0">
    <w:p w14:paraId="1D328B54" w14:textId="77777777" w:rsidR="00D916FA" w:rsidRDefault="00D91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6E0C5" w14:textId="5725F836" w:rsidR="00CE7946" w:rsidRDefault="00CE7946">
    <w:pPr>
      <w:pStyle w:val="Kopfzeile"/>
    </w:pPr>
    <w:r>
      <w:t>Pflichtenheft</w:t>
    </w:r>
    <w:r>
      <w:tab/>
    </w:r>
    <w:fldSimple w:instr="STYLEREF Projekt \* MERGEFORMAT">
      <w:r w:rsidR="004C0A54">
        <w:rPr>
          <w:noProof/>
        </w:rPr>
        <w:t>SafePlace</w:t>
      </w:r>
    </w:fldSimple>
    <w:r>
      <w:br/>
    </w:r>
    <w:fldSimple w:instr="STYLEREF Version \* MERGEFORMAT">
      <w:r w:rsidR="004C0A54">
        <w:rPr>
          <w:noProof/>
        </w:rPr>
        <w:t>Version 1.0</w:t>
      </w:r>
    </w:fldSimple>
    <w:r>
      <w:tab/>
    </w:r>
    <w:fldSimple w:instr="STYLEREF Überschrift \* MERGEFORMAT">
      <w:r w:rsidR="004C0A54">
        <w:rPr>
          <w:noProof/>
        </w:rPr>
        <w:t>Inhaltsverzeichnis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5682" w14:textId="7544E6D8" w:rsidR="00CE7946" w:rsidRDefault="00CE7946">
    <w:pPr>
      <w:pStyle w:val="Kopfzeile"/>
    </w:pPr>
    <w:r>
      <w:t>Pflichtenheft</w:t>
    </w:r>
    <w:r>
      <w:tab/>
    </w:r>
    <w:fldSimple w:instr="STYLEREF Projekt \* MERGEFORMAT">
      <w:r w:rsidR="004C0A54">
        <w:rPr>
          <w:noProof/>
        </w:rPr>
        <w:t>SafePlace</w:t>
      </w:r>
    </w:fldSimple>
    <w:r>
      <w:br/>
    </w:r>
    <w:r>
      <w:rPr>
        <w:noProof/>
      </w:rPr>
      <w:fldChar w:fldCharType="begin"/>
    </w:r>
    <w:r>
      <w:rPr>
        <w:noProof/>
      </w:rPr>
      <w:instrText xml:space="preserve"> STYLEREF Version \* MERGEFORMAT </w:instrText>
    </w:r>
    <w:r>
      <w:rPr>
        <w:noProof/>
      </w:rPr>
      <w:fldChar w:fldCharType="separate"/>
    </w:r>
    <w:r w:rsidR="004C0A54">
      <w:rPr>
        <w:noProof/>
      </w:rPr>
      <w:t>Version 1.0</w:t>
    </w:r>
    <w:r>
      <w:rPr>
        <w:noProof/>
      </w:rPr>
      <w:fldChar w:fldCharType="end"/>
    </w:r>
    <w:r>
      <w:tab/>
    </w:r>
    <w:fldSimple w:instr="STYLEREF &quot;Überschrift 1&quot; \* MERGEFORMAT">
      <w:r w:rsidR="004C0A54">
        <w:rPr>
          <w:noProof/>
        </w:rPr>
        <w:t>Anhang</w:t>
      </w:r>
    </w:fldSimple>
  </w:p>
</w:hdr>
</file>

<file path=word/intelligence.xml><?xml version="1.0" encoding="utf-8"?>
<int:Intelligence xmlns:int="http://schemas.microsoft.com/office/intelligence/2019/intelligence">
  <int:IntelligenceSettings/>
  <int:Manifest>
    <int:WordHash hashCode="ssvsSUlFf5qMKj" id="5OC6QAog"/>
    <int:WordHash hashCode="de66Ed5yuyiOI8" id="zwVNRkl3"/>
  </int:Manifest>
  <int:Observations>
    <int:Content id="5OC6QAog">
      <int:Rejection type="LegacyProofing"/>
    </int:Content>
    <int:Content id="zwVNRkl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EF0B0D0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30720458"/>
    <w:lvl w:ilvl="0">
      <w:numFmt w:val="bullet"/>
      <w:lvlText w:val="*"/>
      <w:lvlJc w:val="left"/>
      <w:rPr>
        <w:rFonts w:ascii="Symbol" w:hAnsi="Symbol" w:hint="default"/>
      </w:rPr>
    </w:lvl>
  </w:abstractNum>
  <w:abstractNum w:abstractNumId="2" w15:restartNumberingAfterBreak="0">
    <w:nsid w:val="0A2C6568"/>
    <w:multiLevelType w:val="hybridMultilevel"/>
    <w:tmpl w:val="25CA0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1C44"/>
    <w:multiLevelType w:val="hybridMultilevel"/>
    <w:tmpl w:val="2CBE0140"/>
    <w:lvl w:ilvl="0" w:tplc="300A4B22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C6C04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2D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0B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8C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A9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AC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CE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0E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4278E"/>
    <w:multiLevelType w:val="hybridMultilevel"/>
    <w:tmpl w:val="38BCE900"/>
    <w:lvl w:ilvl="0" w:tplc="5E5EC678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797E4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045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07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8E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03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2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64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46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D16ED"/>
    <w:multiLevelType w:val="singleLevel"/>
    <w:tmpl w:val="C25A862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  <w:rPr>
        <w:color w:val="0000FF"/>
      </w:rPr>
    </w:lvl>
  </w:abstractNum>
  <w:abstractNum w:abstractNumId="6" w15:restartNumberingAfterBreak="0">
    <w:nsid w:val="1FC45795"/>
    <w:multiLevelType w:val="hybridMultilevel"/>
    <w:tmpl w:val="956CB65C"/>
    <w:lvl w:ilvl="0" w:tplc="E6586AB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42F67"/>
    <w:multiLevelType w:val="hybridMultilevel"/>
    <w:tmpl w:val="86C4B5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1BDD"/>
    <w:multiLevelType w:val="hybridMultilevel"/>
    <w:tmpl w:val="4A5894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FAC"/>
    <w:multiLevelType w:val="hybridMultilevel"/>
    <w:tmpl w:val="BE8C957C"/>
    <w:lvl w:ilvl="0" w:tplc="E6586AB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977"/>
    <w:multiLevelType w:val="hybridMultilevel"/>
    <w:tmpl w:val="38C08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C090B"/>
    <w:multiLevelType w:val="hybridMultilevel"/>
    <w:tmpl w:val="3F308E7E"/>
    <w:lvl w:ilvl="0" w:tplc="E6586AB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37CF"/>
    <w:multiLevelType w:val="hybridMultilevel"/>
    <w:tmpl w:val="D8C831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7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E22FE"/>
    <w:multiLevelType w:val="hybridMultilevel"/>
    <w:tmpl w:val="66CC01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0731"/>
    <w:multiLevelType w:val="multilevel"/>
    <w:tmpl w:val="2238044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3D7442B0"/>
    <w:multiLevelType w:val="hybridMultilevel"/>
    <w:tmpl w:val="14DEEF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32AAB"/>
    <w:multiLevelType w:val="hybridMultilevel"/>
    <w:tmpl w:val="4A4C9C5E"/>
    <w:lvl w:ilvl="0" w:tplc="6E8C939A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1C484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61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49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C4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22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E1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AC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C2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85AF0"/>
    <w:multiLevelType w:val="hybridMultilevel"/>
    <w:tmpl w:val="F028EA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B77EE"/>
    <w:multiLevelType w:val="hybridMultilevel"/>
    <w:tmpl w:val="81448B20"/>
    <w:lvl w:ilvl="0" w:tplc="E6586AB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B5F35"/>
    <w:multiLevelType w:val="singleLevel"/>
    <w:tmpl w:val="C25A862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  <w:rPr>
        <w:color w:val="0000FF"/>
      </w:rPr>
    </w:lvl>
  </w:abstractNum>
  <w:abstractNum w:abstractNumId="20" w15:restartNumberingAfterBreak="0">
    <w:nsid w:val="5CF44E51"/>
    <w:multiLevelType w:val="hybridMultilevel"/>
    <w:tmpl w:val="9D36C458"/>
    <w:lvl w:ilvl="0" w:tplc="E5AA4072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CD408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C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C1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CE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66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C9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21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84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E604B"/>
    <w:multiLevelType w:val="hybridMultilevel"/>
    <w:tmpl w:val="1272EDF2"/>
    <w:lvl w:ilvl="0" w:tplc="E6586AB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F74AB"/>
    <w:multiLevelType w:val="hybridMultilevel"/>
    <w:tmpl w:val="90BE3ECC"/>
    <w:lvl w:ilvl="0" w:tplc="E6586AB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6333B"/>
    <w:multiLevelType w:val="hybridMultilevel"/>
    <w:tmpl w:val="6F28C3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F3EC9"/>
    <w:multiLevelType w:val="multilevel"/>
    <w:tmpl w:val="2238044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 w15:restartNumberingAfterBreak="0">
    <w:nsid w:val="6DC32589"/>
    <w:multiLevelType w:val="singleLevel"/>
    <w:tmpl w:val="C25A862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  <w:rPr>
        <w:color w:val="0000FF"/>
      </w:rPr>
    </w:lvl>
  </w:abstractNum>
  <w:abstractNum w:abstractNumId="26" w15:restartNumberingAfterBreak="0">
    <w:nsid w:val="79CF4B58"/>
    <w:multiLevelType w:val="hybridMultilevel"/>
    <w:tmpl w:val="8DE2A67A"/>
    <w:lvl w:ilvl="0" w:tplc="E6586AB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D34FD"/>
    <w:multiLevelType w:val="hybridMultilevel"/>
    <w:tmpl w:val="8F005BB4"/>
    <w:lvl w:ilvl="0" w:tplc="F8461A92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7"/>
      </w:rPr>
    </w:lvl>
    <w:lvl w:ilvl="1" w:tplc="7EE6A4E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3"/>
  </w:num>
  <w:num w:numId="5">
    <w:abstractNumId w:val="0"/>
  </w:num>
  <w:num w:numId="6">
    <w:abstractNumId w:val="1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25"/>
  </w:num>
  <w:num w:numId="8">
    <w:abstractNumId w:val="5"/>
  </w:num>
  <w:num w:numId="9">
    <w:abstractNumId w:val="19"/>
  </w:num>
  <w:num w:numId="10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851" w:hanging="283"/>
        </w:pPr>
        <w:rPr>
          <w:rFonts w:ascii="Symbol" w:hAnsi="Symbol" w:hint="default"/>
        </w:rPr>
      </w:lvl>
    </w:lvlOverride>
  </w:num>
  <w:num w:numId="11">
    <w:abstractNumId w:val="13"/>
  </w:num>
  <w:num w:numId="12">
    <w:abstractNumId w:val="21"/>
  </w:num>
  <w:num w:numId="13">
    <w:abstractNumId w:val="11"/>
  </w:num>
  <w:num w:numId="14">
    <w:abstractNumId w:val="22"/>
  </w:num>
  <w:num w:numId="15">
    <w:abstractNumId w:val="6"/>
  </w:num>
  <w:num w:numId="16">
    <w:abstractNumId w:val="9"/>
  </w:num>
  <w:num w:numId="17">
    <w:abstractNumId w:val="26"/>
  </w:num>
  <w:num w:numId="18">
    <w:abstractNumId w:val="18"/>
  </w:num>
  <w:num w:numId="19">
    <w:abstractNumId w:val="15"/>
  </w:num>
  <w:num w:numId="20">
    <w:abstractNumId w:val="10"/>
  </w:num>
  <w:num w:numId="21">
    <w:abstractNumId w:val="23"/>
  </w:num>
  <w:num w:numId="22">
    <w:abstractNumId w:val="8"/>
  </w:num>
  <w:num w:numId="23">
    <w:abstractNumId w:val="14"/>
  </w:num>
  <w:num w:numId="24">
    <w:abstractNumId w:val="24"/>
  </w:num>
  <w:num w:numId="25">
    <w:abstractNumId w:val="0"/>
  </w:num>
  <w:num w:numId="26">
    <w:abstractNumId w:val="7"/>
  </w:num>
  <w:num w:numId="27">
    <w:abstractNumId w:val="27"/>
  </w:num>
  <w:num w:numId="28">
    <w:abstractNumId w:val="12"/>
  </w:num>
  <w:num w:numId="29">
    <w:abstractNumId w:val="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FA9"/>
    <w:rsid w:val="00025DFC"/>
    <w:rsid w:val="000279C5"/>
    <w:rsid w:val="000353F0"/>
    <w:rsid w:val="00041212"/>
    <w:rsid w:val="00066699"/>
    <w:rsid w:val="00071482"/>
    <w:rsid w:val="000B0C39"/>
    <w:rsid w:val="000B17FF"/>
    <w:rsid w:val="000E5134"/>
    <w:rsid w:val="001268C2"/>
    <w:rsid w:val="001467AA"/>
    <w:rsid w:val="001670BB"/>
    <w:rsid w:val="001837A4"/>
    <w:rsid w:val="001C3517"/>
    <w:rsid w:val="001C7027"/>
    <w:rsid w:val="00264760"/>
    <w:rsid w:val="0027360E"/>
    <w:rsid w:val="00284203"/>
    <w:rsid w:val="002A79C9"/>
    <w:rsid w:val="002B2850"/>
    <w:rsid w:val="002F5FFB"/>
    <w:rsid w:val="003673B2"/>
    <w:rsid w:val="0037022C"/>
    <w:rsid w:val="00371FD6"/>
    <w:rsid w:val="003B047B"/>
    <w:rsid w:val="004A09B9"/>
    <w:rsid w:val="004C0A54"/>
    <w:rsid w:val="004C1B47"/>
    <w:rsid w:val="00516B3D"/>
    <w:rsid w:val="0053576E"/>
    <w:rsid w:val="00560AA1"/>
    <w:rsid w:val="005C0EA4"/>
    <w:rsid w:val="006342F8"/>
    <w:rsid w:val="00651433"/>
    <w:rsid w:val="006A763F"/>
    <w:rsid w:val="006C1063"/>
    <w:rsid w:val="006D40A1"/>
    <w:rsid w:val="006E262D"/>
    <w:rsid w:val="006F6C15"/>
    <w:rsid w:val="007144BC"/>
    <w:rsid w:val="0071632A"/>
    <w:rsid w:val="00740029"/>
    <w:rsid w:val="00741481"/>
    <w:rsid w:val="00773AEE"/>
    <w:rsid w:val="007804B0"/>
    <w:rsid w:val="007C0FF3"/>
    <w:rsid w:val="00801BA3"/>
    <w:rsid w:val="00870B31"/>
    <w:rsid w:val="00871B77"/>
    <w:rsid w:val="008A70B4"/>
    <w:rsid w:val="008B5FA9"/>
    <w:rsid w:val="008E4031"/>
    <w:rsid w:val="00991710"/>
    <w:rsid w:val="00997B23"/>
    <w:rsid w:val="009A5314"/>
    <w:rsid w:val="009D0850"/>
    <w:rsid w:val="009F153A"/>
    <w:rsid w:val="00A04385"/>
    <w:rsid w:val="00A31387"/>
    <w:rsid w:val="00A50275"/>
    <w:rsid w:val="00A850F5"/>
    <w:rsid w:val="00A92560"/>
    <w:rsid w:val="00BC0912"/>
    <w:rsid w:val="00C740BB"/>
    <w:rsid w:val="00CE7545"/>
    <w:rsid w:val="00CE7946"/>
    <w:rsid w:val="00D40739"/>
    <w:rsid w:val="00D4513F"/>
    <w:rsid w:val="00D916FA"/>
    <w:rsid w:val="00D96F9E"/>
    <w:rsid w:val="00DA3D28"/>
    <w:rsid w:val="00DF34FE"/>
    <w:rsid w:val="00E4627C"/>
    <w:rsid w:val="00E546DC"/>
    <w:rsid w:val="00EA5231"/>
    <w:rsid w:val="00EA555F"/>
    <w:rsid w:val="00EF0252"/>
    <w:rsid w:val="00F24AD0"/>
    <w:rsid w:val="00F55924"/>
    <w:rsid w:val="00F64C94"/>
    <w:rsid w:val="00F66B6B"/>
    <w:rsid w:val="00F816D8"/>
    <w:rsid w:val="00F83977"/>
    <w:rsid w:val="00FB700C"/>
    <w:rsid w:val="00FE00B3"/>
    <w:rsid w:val="0244D262"/>
    <w:rsid w:val="03736354"/>
    <w:rsid w:val="04834AC6"/>
    <w:rsid w:val="048B9FE9"/>
    <w:rsid w:val="0495CB3F"/>
    <w:rsid w:val="05357D63"/>
    <w:rsid w:val="06ADCB13"/>
    <w:rsid w:val="070D3DB8"/>
    <w:rsid w:val="0816BEE7"/>
    <w:rsid w:val="088C8220"/>
    <w:rsid w:val="09DAF50F"/>
    <w:rsid w:val="0AD0FFA7"/>
    <w:rsid w:val="0D846CC2"/>
    <w:rsid w:val="0E17559C"/>
    <w:rsid w:val="0E718E44"/>
    <w:rsid w:val="0EA54CF5"/>
    <w:rsid w:val="103D6AE1"/>
    <w:rsid w:val="107DA25A"/>
    <w:rsid w:val="10B68924"/>
    <w:rsid w:val="10D359FE"/>
    <w:rsid w:val="126F2A5F"/>
    <w:rsid w:val="143D0A99"/>
    <w:rsid w:val="1576564A"/>
    <w:rsid w:val="159EC23C"/>
    <w:rsid w:val="1FB2942C"/>
    <w:rsid w:val="20FCD0F0"/>
    <w:rsid w:val="226978C0"/>
    <w:rsid w:val="28474A8A"/>
    <w:rsid w:val="29123752"/>
    <w:rsid w:val="29CB3C19"/>
    <w:rsid w:val="2A01ECD1"/>
    <w:rsid w:val="2AA3B336"/>
    <w:rsid w:val="2C3F8397"/>
    <w:rsid w:val="2C6A577C"/>
    <w:rsid w:val="2CF48523"/>
    <w:rsid w:val="2DB6C5F9"/>
    <w:rsid w:val="2E9C0D56"/>
    <w:rsid w:val="2EFCDEB6"/>
    <w:rsid w:val="30689A28"/>
    <w:rsid w:val="3160F150"/>
    <w:rsid w:val="32347F78"/>
    <w:rsid w:val="369660D1"/>
    <w:rsid w:val="3724CF73"/>
    <w:rsid w:val="38323132"/>
    <w:rsid w:val="3A954901"/>
    <w:rsid w:val="3B75C095"/>
    <w:rsid w:val="3D3041F7"/>
    <w:rsid w:val="3EF9DA23"/>
    <w:rsid w:val="40602193"/>
    <w:rsid w:val="430B4351"/>
    <w:rsid w:val="4396A5D1"/>
    <w:rsid w:val="44F78BDD"/>
    <w:rsid w:val="464285D5"/>
    <w:rsid w:val="46CBBE9B"/>
    <w:rsid w:val="49790A13"/>
    <w:rsid w:val="4A2AF1FE"/>
    <w:rsid w:val="4D8DD7E6"/>
    <w:rsid w:val="4FF4E52A"/>
    <w:rsid w:val="520E7EB7"/>
    <w:rsid w:val="535E574B"/>
    <w:rsid w:val="555189AA"/>
    <w:rsid w:val="5559652C"/>
    <w:rsid w:val="5620AC9A"/>
    <w:rsid w:val="569B79E3"/>
    <w:rsid w:val="5AEA8A57"/>
    <w:rsid w:val="5D70F3F4"/>
    <w:rsid w:val="5E77D8F2"/>
    <w:rsid w:val="6109CB79"/>
    <w:rsid w:val="61A72740"/>
    <w:rsid w:val="62219BCA"/>
    <w:rsid w:val="6249F773"/>
    <w:rsid w:val="66065B8D"/>
    <w:rsid w:val="667636B3"/>
    <w:rsid w:val="6792D35D"/>
    <w:rsid w:val="67D32918"/>
    <w:rsid w:val="69202A6E"/>
    <w:rsid w:val="693DFC4F"/>
    <w:rsid w:val="6981C44E"/>
    <w:rsid w:val="69EC6DBE"/>
    <w:rsid w:val="6BCD8FA3"/>
    <w:rsid w:val="6C84CDC8"/>
    <w:rsid w:val="6CD59CB9"/>
    <w:rsid w:val="6D0509D8"/>
    <w:rsid w:val="6DECC0CE"/>
    <w:rsid w:val="75E83AC3"/>
    <w:rsid w:val="761C7F57"/>
    <w:rsid w:val="7660FF35"/>
    <w:rsid w:val="7B18AFA8"/>
    <w:rsid w:val="7C776E97"/>
    <w:rsid w:val="7CAAFADB"/>
    <w:rsid w:val="7E46CB3C"/>
    <w:rsid w:val="7F73BB9C"/>
    <w:rsid w:val="7FA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3E3ADC"/>
  <w15:chartTrackingRefBased/>
  <w15:docId w15:val="{3E60ED4F-06E7-477C-8ADB-5C6ADD23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spacing w:before="240" w:after="60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639"/>
      </w:tabs>
      <w:spacing w:before="60" w:after="60"/>
      <w:ind w:left="284"/>
    </w:pPr>
  </w:style>
  <w:style w:type="paragraph" w:styleId="Verzeichnis3">
    <w:name w:val="toc 3"/>
    <w:basedOn w:val="Standard"/>
    <w:next w:val="Standard"/>
    <w:uiPriority w:val="39"/>
    <w:pPr>
      <w:tabs>
        <w:tab w:val="right" w:leader="dot" w:pos="9639"/>
      </w:tabs>
      <w:ind w:left="425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Standard"/>
    <w:next w:val="Standard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Standard"/>
    <w:next w:val="Standard"/>
    <w:rPr>
      <w:i/>
      <w:color w:val="0000FF"/>
    </w:rPr>
  </w:style>
  <w:style w:type="paragraph" w:styleId="Verzeichnis4">
    <w:name w:val="toc 4"/>
    <w:basedOn w:val="Standard"/>
    <w:next w:val="Standard"/>
    <w:uiPriority w:val="39"/>
    <w:pPr>
      <w:tabs>
        <w:tab w:val="right" w:leader="dot" w:pos="9639"/>
      </w:tabs>
      <w:ind w:left="660"/>
    </w:pPr>
  </w:style>
  <w:style w:type="paragraph" w:styleId="Verzeichnis5">
    <w:name w:val="toc 5"/>
    <w:basedOn w:val="Standard"/>
    <w:next w:val="Standard"/>
    <w:semiHidden/>
    <w:pPr>
      <w:tabs>
        <w:tab w:val="right" w:leader="dot" w:pos="9639"/>
      </w:tabs>
      <w:ind w:left="880"/>
    </w:pPr>
  </w:style>
  <w:style w:type="paragraph" w:styleId="Verzeichnis6">
    <w:name w:val="toc 6"/>
    <w:basedOn w:val="Standard"/>
    <w:next w:val="Standard"/>
    <w:semiHidden/>
    <w:pPr>
      <w:tabs>
        <w:tab w:val="right" w:leader="dot" w:pos="9639"/>
      </w:tabs>
      <w:ind w:left="1100"/>
    </w:pPr>
  </w:style>
  <w:style w:type="paragraph" w:styleId="Verzeichnis7">
    <w:name w:val="toc 7"/>
    <w:basedOn w:val="Standard"/>
    <w:next w:val="Standard"/>
    <w:semiHidden/>
    <w:pPr>
      <w:tabs>
        <w:tab w:val="right" w:leader="dot" w:pos="9639"/>
      </w:tabs>
      <w:ind w:left="1320"/>
    </w:pPr>
  </w:style>
  <w:style w:type="paragraph" w:styleId="Verzeichnis8">
    <w:name w:val="toc 8"/>
    <w:basedOn w:val="Standard"/>
    <w:next w:val="Standard"/>
    <w:semiHidden/>
    <w:pPr>
      <w:tabs>
        <w:tab w:val="right" w:leader="dot" w:pos="9639"/>
      </w:tabs>
      <w:ind w:left="1540"/>
    </w:pPr>
  </w:style>
  <w:style w:type="paragraph" w:styleId="Verzeichnis9">
    <w:name w:val="toc 9"/>
    <w:basedOn w:val="Standard"/>
    <w:next w:val="Standard"/>
    <w:semiHidden/>
    <w:pPr>
      <w:tabs>
        <w:tab w:val="right" w:leader="dot" w:pos="9639"/>
      </w:tabs>
      <w:ind w:left="1760"/>
    </w:p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/>
    </w:rPr>
  </w:style>
  <w:style w:type="paragraph" w:customStyle="1" w:styleId="Version">
    <w:name w:val="Version"/>
    <w:basedOn w:val="Standard"/>
    <w:pPr>
      <w:widowControl w:val="0"/>
      <w:spacing w:before="120" w:after="120"/>
    </w:pPr>
    <w:rPr>
      <w:sz w:val="36"/>
    </w:rPr>
  </w:style>
  <w:style w:type="paragraph" w:customStyle="1" w:styleId="Projekt">
    <w:name w:val="Projekt"/>
    <w:basedOn w:val="Standard"/>
    <w:pPr>
      <w:widowControl w:val="0"/>
      <w:spacing w:before="120" w:after="120"/>
    </w:pPr>
    <w:rPr>
      <w:sz w:val="36"/>
    </w:rPr>
  </w:style>
  <w:style w:type="paragraph" w:styleId="StandardWeb">
    <w:name w:val="Normal (Web)"/>
    <w:basedOn w:val="Standard"/>
    <w:uiPriority w:val="99"/>
    <w:unhideWhenUsed/>
    <w:rsid w:val="007804B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de-AT" w:eastAsia="de-AT"/>
    </w:rPr>
  </w:style>
  <w:style w:type="character" w:styleId="Fett">
    <w:name w:val="Strong"/>
    <w:qFormat/>
    <w:rsid w:val="00264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51de8935b4fd4786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VORLAGEN\SEMDOK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DEBDEAEA27BA4EB8063B195B814891" ma:contentTypeVersion="12" ma:contentTypeDescription="Ein neues Dokument erstellen." ma:contentTypeScope="" ma:versionID="3743c96e9745196865a10aae77eb4311">
  <xsd:schema xmlns:xsd="http://www.w3.org/2001/XMLSchema" xmlns:xs="http://www.w3.org/2001/XMLSchema" xmlns:p="http://schemas.microsoft.com/office/2006/metadata/properties" xmlns:ns3="e395395b-0b0f-4538-babc-b3598b058472" xmlns:ns4="624e111d-9974-4c93-9ac5-8753e3ad96f5" targetNamespace="http://schemas.microsoft.com/office/2006/metadata/properties" ma:root="true" ma:fieldsID="c6c4d26e79ed95f327565a831b8084fc" ns3:_="" ns4:_="">
    <xsd:import namespace="e395395b-0b0f-4538-babc-b3598b058472"/>
    <xsd:import namespace="624e111d-9974-4c93-9ac5-8753e3ad96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5395b-0b0f-4538-babc-b3598b058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e111d-9974-4c93-9ac5-8753e3ad96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039ED-4E98-41FC-9A67-B6392B2E0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5395b-0b0f-4538-babc-b3598b058472"/>
    <ds:schemaRef ds:uri="624e111d-9974-4c93-9ac5-8753e3ad9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BE61C3-E0F3-4A46-8C3A-24E7AEBFC9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DCD6E-E830-4ED0-B6D6-40C0451D82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SEMDOK.DOT</Template>
  <TotalTime>0</TotalTime>
  <Pages>18</Pages>
  <Words>1328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Unknown</dc:creator>
  <cp:keywords/>
  <cp:lastModifiedBy>WB_2017 Krallinger Lukas</cp:lastModifiedBy>
  <cp:revision>2</cp:revision>
  <cp:lastPrinted>1998-02-12T14:43:00Z</cp:lastPrinted>
  <dcterms:created xsi:type="dcterms:W3CDTF">2021-11-11T11:02:00Z</dcterms:created>
  <dcterms:modified xsi:type="dcterms:W3CDTF">2021-11-11T11:02:00Z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0x010100E5DEBDEAEA27BA4EB8063B195B814891</vt:lpwstr>
  </property>
</Properties>
</file>